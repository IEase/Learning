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49" w:rsidRDefault="000A2A57" w:rsidP="004B5E64">
      <w:pPr>
        <w:pStyle w:val="181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FB06C05" wp14:editId="5E2CE277">
            <wp:simplePos x="0" y="0"/>
            <wp:positionH relativeFrom="column">
              <wp:posOffset>-928048</wp:posOffset>
            </wp:positionH>
            <wp:positionV relativeFrom="paragraph">
              <wp:posOffset>-914400</wp:posOffset>
            </wp:positionV>
            <wp:extent cx="7576475" cy="10740788"/>
            <wp:effectExtent l="0" t="0" r="5715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顺丰航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954" cy="10734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044">
        <w:rPr>
          <w:rFonts w:hint="eastAsia"/>
        </w:rPr>
        <w:t>SF-OPEN</w:t>
      </w:r>
      <w:r w:rsidR="00832044">
        <w:rPr>
          <w:rFonts w:hint="eastAsia"/>
        </w:rPr>
        <w:t>框架说明文档</w:t>
      </w:r>
    </w:p>
    <w:p w:rsidR="00317B0E" w:rsidRPr="00317B0E" w:rsidRDefault="00317B0E" w:rsidP="00D17FEB">
      <w:pPr>
        <w:pStyle w:val="a6"/>
        <w:spacing w:beforeLines="50" w:before="156" w:after="156"/>
        <w:rPr>
          <w:sz w:val="44"/>
          <w:szCs w:val="44"/>
        </w:rPr>
      </w:pPr>
      <w:r w:rsidRPr="00317B0E">
        <w:rPr>
          <w:rFonts w:hint="eastAsia"/>
          <w:sz w:val="44"/>
          <w:szCs w:val="44"/>
        </w:rPr>
        <w:t>V</w:t>
      </w:r>
      <w:r w:rsidR="00956AEE">
        <w:rPr>
          <w:rFonts w:hint="eastAsia"/>
          <w:sz w:val="44"/>
          <w:szCs w:val="44"/>
        </w:rPr>
        <w:t>2</w:t>
      </w:r>
      <w:r w:rsidRPr="00317B0E">
        <w:rPr>
          <w:rFonts w:hint="eastAsia"/>
          <w:sz w:val="44"/>
          <w:szCs w:val="44"/>
        </w:rPr>
        <w:t>.0</w:t>
      </w:r>
    </w:p>
    <w:p w:rsidR="00537606" w:rsidRDefault="00537606" w:rsidP="00537606">
      <w:pPr>
        <w:sectPr w:rsidR="00537606" w:rsidSect="00AA61CD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 w:code="9"/>
          <w:pgMar w:top="1440" w:right="1466" w:bottom="1440" w:left="1440" w:header="851" w:footer="992" w:gutter="0"/>
          <w:cols w:space="425"/>
          <w:docGrid w:type="lines" w:linePitch="312"/>
        </w:sectPr>
      </w:pPr>
    </w:p>
    <w:p w:rsidR="007131E2" w:rsidRPr="00DF1FC8" w:rsidRDefault="007131E2" w:rsidP="00EF06A5">
      <w:pPr>
        <w:spacing w:afterLines="50" w:after="156"/>
        <w:rPr>
          <w:b/>
          <w:sz w:val="32"/>
          <w:szCs w:val="32"/>
        </w:rPr>
      </w:pPr>
      <w:bookmarkStart w:id="0" w:name="_Toc506458770"/>
      <w:bookmarkStart w:id="1" w:name="_Toc506459136"/>
      <w:r w:rsidRPr="00DF1FC8">
        <w:rPr>
          <w:b/>
          <w:sz w:val="32"/>
          <w:szCs w:val="32"/>
        </w:rPr>
        <w:lastRenderedPageBreak/>
        <w:t>Document Approval</w:t>
      </w:r>
      <w:bookmarkEnd w:id="0"/>
      <w:bookmarkEnd w:id="1"/>
    </w:p>
    <w:tbl>
      <w:tblPr>
        <w:tblStyle w:val="ab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3780"/>
        <w:gridCol w:w="3780"/>
      </w:tblGrid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 w:rsidRPr="002A636A">
              <w:rPr>
                <w:rFonts w:hint="eastAsia"/>
                <w:b/>
                <w:sz w:val="24"/>
              </w:rPr>
              <w:t>文档名称</w:t>
            </w:r>
          </w:p>
        </w:tc>
        <w:tc>
          <w:tcPr>
            <w:tcW w:w="7560" w:type="dxa"/>
            <w:gridSpan w:val="2"/>
          </w:tcPr>
          <w:p w:rsidR="007131E2" w:rsidRPr="002A636A" w:rsidRDefault="00507A64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SF-OPEN</w:t>
            </w:r>
            <w:r>
              <w:rPr>
                <w:rFonts w:hint="eastAsia"/>
                <w:sz w:val="24"/>
              </w:rPr>
              <w:t>后端框架说明文档</w:t>
            </w:r>
          </w:p>
        </w:tc>
      </w:tr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8B15A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编写</w:t>
            </w:r>
            <w:r w:rsidR="007131E2" w:rsidRPr="002A636A">
              <w:rPr>
                <w:rFonts w:hint="eastAsia"/>
                <w:b/>
                <w:sz w:val="24"/>
              </w:rPr>
              <w:t>者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7131E2" w:rsidRPr="002A636A" w:rsidRDefault="00956AEE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原聪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7131E2" w:rsidRPr="002A636A" w:rsidRDefault="007131E2" w:rsidP="00956AEE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提交日期：</w:t>
            </w:r>
            <w:r w:rsidR="004619EF">
              <w:rPr>
                <w:rFonts w:hint="eastAsia"/>
                <w:sz w:val="24"/>
              </w:rPr>
              <w:t>2018-0</w:t>
            </w:r>
            <w:r w:rsidR="00956AEE">
              <w:rPr>
                <w:rFonts w:hint="eastAsia"/>
                <w:sz w:val="24"/>
              </w:rPr>
              <w:t>5</w:t>
            </w:r>
            <w:r w:rsidR="004619EF">
              <w:rPr>
                <w:rFonts w:hint="eastAsia"/>
                <w:sz w:val="24"/>
              </w:rPr>
              <w:t>-</w:t>
            </w:r>
            <w:r w:rsidR="00956AEE">
              <w:rPr>
                <w:rFonts w:hint="eastAsia"/>
                <w:sz w:val="24"/>
              </w:rPr>
              <w:t>07</w:t>
            </w:r>
          </w:p>
        </w:tc>
      </w:tr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  <w:shd w:val="clear" w:color="auto" w:fill="E6E6E6"/>
          </w:tcPr>
          <w:p w:rsidR="007131E2" w:rsidRPr="0029118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 w:rsidRPr="0029118A">
              <w:rPr>
                <w:rFonts w:hint="eastAsia"/>
                <w:b/>
                <w:sz w:val="24"/>
              </w:rPr>
              <w:t>签名</w:t>
            </w:r>
          </w:p>
        </w:tc>
        <w:tc>
          <w:tcPr>
            <w:tcW w:w="3780" w:type="dxa"/>
            <w:shd w:val="clear" w:color="auto" w:fill="E6E6E6"/>
          </w:tcPr>
          <w:p w:rsidR="007131E2" w:rsidRPr="0029118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 w:rsidRPr="0029118A">
              <w:rPr>
                <w:rFonts w:hint="eastAsia"/>
                <w:b/>
                <w:sz w:val="24"/>
              </w:rPr>
              <w:t>日期</w:t>
            </w:r>
          </w:p>
        </w:tc>
      </w:tr>
      <w:tr w:rsidR="007131E2" w:rsidTr="00795388">
        <w:trPr>
          <w:trHeight w:val="930"/>
        </w:trPr>
        <w:tc>
          <w:tcPr>
            <w:tcW w:w="1368" w:type="dxa"/>
            <w:vMerge w:val="restart"/>
            <w:shd w:val="clear" w:color="auto" w:fill="E6E6E6"/>
            <w:vAlign w:val="center"/>
          </w:tcPr>
          <w:p w:rsidR="007131E2" w:rsidRDefault="004669E9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审核者</w:t>
            </w: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/>
            <w:shd w:val="clear" w:color="auto" w:fill="E6E6E6"/>
            <w:vAlign w:val="center"/>
          </w:tcPr>
          <w:p w:rsidR="007131E2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/>
            <w:shd w:val="clear" w:color="auto" w:fill="E6E6E6"/>
            <w:vAlign w:val="center"/>
          </w:tcPr>
          <w:p w:rsidR="007131E2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100" w:before="312" w:afterLines="100" w:after="312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 w:val="restart"/>
            <w:shd w:val="clear" w:color="auto" w:fill="E6E6E6"/>
            <w:vAlign w:val="center"/>
          </w:tcPr>
          <w:p w:rsidR="007131E2" w:rsidRPr="002A636A" w:rsidRDefault="004669E9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  <w:r w:rsidR="007131E2" w:rsidRPr="002A636A">
              <w:rPr>
                <w:rFonts w:hint="eastAsia"/>
                <w:b/>
                <w:sz w:val="24"/>
              </w:rPr>
              <w:t>者</w:t>
            </w: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/>
            <w:shd w:val="clear" w:color="auto" w:fill="E6E6E6"/>
          </w:tcPr>
          <w:p w:rsidR="007131E2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rPr>
          <w:trHeight w:val="930"/>
        </w:trPr>
        <w:tc>
          <w:tcPr>
            <w:tcW w:w="1368" w:type="dxa"/>
            <w:vMerge/>
            <w:shd w:val="clear" w:color="auto" w:fill="E6E6E6"/>
          </w:tcPr>
          <w:p w:rsidR="007131E2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3780" w:type="dxa"/>
          </w:tcPr>
          <w:p w:rsidR="007131E2" w:rsidRPr="002A636A" w:rsidRDefault="007131E2" w:rsidP="007131E2">
            <w:pPr>
              <w:pStyle w:val="SFBody"/>
              <w:spacing w:beforeLines="50" w:before="156" w:afterLines="50" w:after="156" w:line="240" w:lineRule="auto"/>
              <w:ind w:firstLineChars="0" w:firstLine="0"/>
              <w:rPr>
                <w:sz w:val="24"/>
              </w:rPr>
            </w:pPr>
          </w:p>
        </w:tc>
      </w:tr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 w:rsidRPr="002A636A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7560" w:type="dxa"/>
            <w:gridSpan w:val="2"/>
          </w:tcPr>
          <w:p w:rsidR="007131E2" w:rsidRPr="0090480D" w:rsidRDefault="00C736E2" w:rsidP="006A2582">
            <w:pPr>
              <w:pStyle w:val="SFBody"/>
              <w:spacing w:beforeLines="50" w:before="156" w:after="156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普通模版</w:t>
            </w:r>
          </w:p>
        </w:tc>
      </w:tr>
      <w:tr w:rsidR="007131E2" w:rsidTr="00795388">
        <w:tc>
          <w:tcPr>
            <w:tcW w:w="1368" w:type="dxa"/>
            <w:shd w:val="clear" w:color="auto" w:fill="E6E6E6"/>
          </w:tcPr>
          <w:p w:rsidR="007131E2" w:rsidRPr="002A636A" w:rsidRDefault="007131E2" w:rsidP="00795388">
            <w:pPr>
              <w:pStyle w:val="SFBody"/>
              <w:spacing w:beforeLines="50" w:before="156" w:afterLines="50" w:after="156" w:line="24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文件名</w:t>
            </w:r>
          </w:p>
        </w:tc>
        <w:tc>
          <w:tcPr>
            <w:tcW w:w="7560" w:type="dxa"/>
            <w:gridSpan w:val="2"/>
          </w:tcPr>
          <w:p w:rsidR="007131E2" w:rsidRPr="0090480D" w:rsidRDefault="007131E2" w:rsidP="007131E2">
            <w:pPr>
              <w:pStyle w:val="SFBody"/>
              <w:spacing w:beforeLines="50" w:before="156" w:after="156"/>
              <w:ind w:firstLineChars="0" w:firstLine="0"/>
              <w:rPr>
                <w:szCs w:val="21"/>
              </w:rPr>
            </w:pPr>
          </w:p>
        </w:tc>
      </w:tr>
    </w:tbl>
    <w:p w:rsidR="00AA61CD" w:rsidRPr="00E40562" w:rsidRDefault="00AA61CD" w:rsidP="00EF06A5">
      <w:pPr>
        <w:pStyle w:val="a5"/>
        <w:spacing w:beforeLines="50" w:before="156" w:afterLines="50" w:after="156" w:line="240" w:lineRule="auto"/>
        <w:jc w:val="both"/>
        <w:rPr>
          <w:rFonts w:ascii="Times New Roman" w:hAnsi="Times New Roman" w:cs="Times New Roman"/>
          <w:sz w:val="32"/>
        </w:rPr>
      </w:pPr>
      <w:r w:rsidRPr="00E40562">
        <w:rPr>
          <w:rFonts w:ascii="Times New Roman" w:hAnsi="Times New Roman" w:cs="Times New Roman"/>
          <w:sz w:val="32"/>
        </w:rPr>
        <w:t>Revision History</w:t>
      </w:r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5"/>
        <w:gridCol w:w="1246"/>
        <w:gridCol w:w="1686"/>
        <w:gridCol w:w="4628"/>
      </w:tblGrid>
      <w:tr w:rsidR="00AA61CD" w:rsidRPr="008C64DC" w:rsidTr="00EF06A5">
        <w:trPr>
          <w:trHeight w:val="570"/>
          <w:jc w:val="center"/>
        </w:trPr>
        <w:tc>
          <w:tcPr>
            <w:tcW w:w="1285" w:type="dxa"/>
            <w:shd w:val="clear" w:color="auto" w:fill="D9D9D9"/>
            <w:vAlign w:val="center"/>
          </w:tcPr>
          <w:p w:rsidR="00AA61CD" w:rsidRPr="005A25AE" w:rsidRDefault="00AA61CD" w:rsidP="004C2A7D">
            <w:pPr>
              <w:jc w:val="center"/>
              <w:rPr>
                <w:b/>
                <w:sz w:val="24"/>
              </w:rPr>
            </w:pPr>
            <w:r w:rsidRPr="005A25AE">
              <w:rPr>
                <w:b/>
                <w:sz w:val="24"/>
              </w:rPr>
              <w:t>Date</w:t>
            </w:r>
          </w:p>
        </w:tc>
        <w:tc>
          <w:tcPr>
            <w:tcW w:w="1246" w:type="dxa"/>
            <w:shd w:val="clear" w:color="auto" w:fill="D9D9D9"/>
            <w:vAlign w:val="center"/>
          </w:tcPr>
          <w:p w:rsidR="00AA61CD" w:rsidRPr="005A25AE" w:rsidRDefault="00AA61CD" w:rsidP="004C2A7D">
            <w:pPr>
              <w:jc w:val="center"/>
              <w:rPr>
                <w:b/>
                <w:sz w:val="24"/>
              </w:rPr>
            </w:pPr>
            <w:r w:rsidRPr="005A25AE">
              <w:rPr>
                <w:b/>
                <w:sz w:val="24"/>
              </w:rPr>
              <w:t>Version</w:t>
            </w:r>
          </w:p>
        </w:tc>
        <w:tc>
          <w:tcPr>
            <w:tcW w:w="1686" w:type="dxa"/>
            <w:shd w:val="clear" w:color="auto" w:fill="D9D9D9"/>
            <w:vAlign w:val="center"/>
          </w:tcPr>
          <w:p w:rsidR="00AA61CD" w:rsidRPr="005A25AE" w:rsidRDefault="00AA61CD" w:rsidP="004C2A7D">
            <w:pPr>
              <w:jc w:val="center"/>
              <w:rPr>
                <w:b/>
                <w:sz w:val="24"/>
              </w:rPr>
            </w:pPr>
            <w:r w:rsidRPr="005A25AE">
              <w:rPr>
                <w:b/>
                <w:sz w:val="24"/>
              </w:rPr>
              <w:t>Author</w:t>
            </w:r>
          </w:p>
        </w:tc>
        <w:tc>
          <w:tcPr>
            <w:tcW w:w="4628" w:type="dxa"/>
            <w:shd w:val="clear" w:color="auto" w:fill="D9D9D9"/>
            <w:vAlign w:val="center"/>
          </w:tcPr>
          <w:p w:rsidR="00AA61CD" w:rsidRPr="005A25AE" w:rsidRDefault="00AA61CD" w:rsidP="004C2A7D">
            <w:pPr>
              <w:jc w:val="center"/>
              <w:rPr>
                <w:b/>
                <w:sz w:val="24"/>
              </w:rPr>
            </w:pPr>
            <w:r w:rsidRPr="005A25AE">
              <w:rPr>
                <w:b/>
                <w:sz w:val="24"/>
              </w:rPr>
              <w:t>Description</w:t>
            </w:r>
          </w:p>
        </w:tc>
      </w:tr>
      <w:tr w:rsidR="00AA61CD" w:rsidTr="00EF06A5">
        <w:trPr>
          <w:trHeight w:val="397"/>
          <w:jc w:val="center"/>
        </w:trPr>
        <w:tc>
          <w:tcPr>
            <w:tcW w:w="1285" w:type="dxa"/>
            <w:vAlign w:val="center"/>
          </w:tcPr>
          <w:p w:rsidR="00AA61CD" w:rsidRDefault="00AA61CD" w:rsidP="006A258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6A2582"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-01-</w:t>
            </w:r>
            <w:r w:rsidR="006A2582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46" w:type="dxa"/>
            <w:vAlign w:val="center"/>
          </w:tcPr>
          <w:p w:rsidR="00AA61CD" w:rsidRDefault="00AA61CD" w:rsidP="004C2A7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w="1686" w:type="dxa"/>
            <w:vAlign w:val="center"/>
          </w:tcPr>
          <w:p w:rsidR="00AA61CD" w:rsidRDefault="00AA61CD" w:rsidP="004C2A7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IT组</w:t>
            </w:r>
          </w:p>
        </w:tc>
        <w:tc>
          <w:tcPr>
            <w:tcW w:w="4628" w:type="dxa"/>
            <w:vAlign w:val="center"/>
          </w:tcPr>
          <w:p w:rsidR="00AA61CD" w:rsidRDefault="00AA61CD" w:rsidP="004C2A7D">
            <w:pPr>
              <w:ind w:left="1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V1.0发布</w:t>
            </w:r>
          </w:p>
        </w:tc>
      </w:tr>
      <w:tr w:rsidR="00AA61CD" w:rsidTr="00EF06A5">
        <w:trPr>
          <w:trHeight w:val="397"/>
          <w:jc w:val="center"/>
        </w:trPr>
        <w:tc>
          <w:tcPr>
            <w:tcW w:w="1285" w:type="dxa"/>
            <w:vAlign w:val="center"/>
          </w:tcPr>
          <w:p w:rsidR="00AA61CD" w:rsidRDefault="00AA61CD" w:rsidP="004C2A7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AA61CD" w:rsidRDefault="00AA61CD" w:rsidP="004C2A7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86" w:type="dxa"/>
            <w:vAlign w:val="center"/>
          </w:tcPr>
          <w:p w:rsidR="00AA61CD" w:rsidRDefault="00AA61CD" w:rsidP="004C2A7D">
            <w:pPr>
              <w:rPr>
                <w:rFonts w:ascii="宋体" w:hAnsi="宋体"/>
                <w:szCs w:val="21"/>
              </w:rPr>
            </w:pPr>
          </w:p>
        </w:tc>
        <w:tc>
          <w:tcPr>
            <w:tcW w:w="4628" w:type="dxa"/>
            <w:vAlign w:val="center"/>
          </w:tcPr>
          <w:p w:rsidR="00AA61CD" w:rsidRDefault="00AA61CD" w:rsidP="004C2A7D">
            <w:pPr>
              <w:ind w:left="19"/>
              <w:rPr>
                <w:rFonts w:ascii="宋体" w:hAnsi="宋体"/>
                <w:szCs w:val="21"/>
              </w:rPr>
            </w:pPr>
          </w:p>
        </w:tc>
      </w:tr>
    </w:tbl>
    <w:p w:rsidR="00537606" w:rsidRDefault="00537606" w:rsidP="00537606"/>
    <w:p w:rsidR="00537606" w:rsidRDefault="00537606" w:rsidP="00537606">
      <w:pPr>
        <w:sectPr w:rsidR="00537606" w:rsidSect="00EE187C">
          <w:headerReference w:type="default" r:id="rId14"/>
          <w:footerReference w:type="default" r:id="rId15"/>
          <w:pgSz w:w="11906" w:h="16838"/>
          <w:pgMar w:top="1134" w:right="1418" w:bottom="1134" w:left="1701" w:header="851" w:footer="992" w:gutter="0"/>
          <w:pgNumType w:start="1"/>
          <w:cols w:space="425"/>
          <w:docGrid w:type="lines" w:linePitch="312"/>
        </w:sectPr>
      </w:pPr>
    </w:p>
    <w:p w:rsidR="00537606" w:rsidRDefault="00537606" w:rsidP="00537606">
      <w:pPr>
        <w:pStyle w:val="a5"/>
      </w:pPr>
      <w:r>
        <w:rPr>
          <w:rFonts w:hint="eastAsia"/>
        </w:rPr>
        <w:lastRenderedPageBreak/>
        <w:t>目录</w:t>
      </w:r>
    </w:p>
    <w:p w:rsidR="00C067EB" w:rsidRDefault="00D9611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13471946" w:history="1">
        <w:r w:rsidR="00C067EB" w:rsidRPr="00112D89">
          <w:rPr>
            <w:rStyle w:val="aa"/>
            <w:rFonts w:hint="eastAsia"/>
            <w:noProof/>
          </w:rPr>
          <w:t>说明</w:t>
        </w:r>
        <w:r w:rsidR="00C067EB">
          <w:rPr>
            <w:noProof/>
            <w:webHidden/>
          </w:rPr>
          <w:tab/>
        </w:r>
        <w:r w:rsidR="00C067EB">
          <w:rPr>
            <w:noProof/>
            <w:webHidden/>
          </w:rPr>
          <w:fldChar w:fldCharType="begin"/>
        </w:r>
        <w:r w:rsidR="00C067EB">
          <w:rPr>
            <w:noProof/>
            <w:webHidden/>
          </w:rPr>
          <w:instrText xml:space="preserve"> PAGEREF _Toc513471946 \h </w:instrText>
        </w:r>
        <w:r w:rsidR="00C067EB">
          <w:rPr>
            <w:noProof/>
            <w:webHidden/>
          </w:rPr>
        </w:r>
        <w:r w:rsidR="00C067EB">
          <w:rPr>
            <w:noProof/>
            <w:webHidden/>
          </w:rPr>
          <w:fldChar w:fldCharType="separate"/>
        </w:r>
        <w:r w:rsidR="00C067EB">
          <w:rPr>
            <w:noProof/>
            <w:webHidden/>
          </w:rPr>
          <w:t>3</w:t>
        </w:r>
        <w:r w:rsidR="00C067EB">
          <w:rPr>
            <w:noProof/>
            <w:webHidden/>
          </w:rPr>
          <w:fldChar w:fldCharType="end"/>
        </w:r>
      </w:hyperlink>
    </w:p>
    <w:p w:rsidR="00C067EB" w:rsidRDefault="00C067EB" w:rsidP="00C067EB">
      <w:pPr>
        <w:pStyle w:val="10"/>
        <w:tabs>
          <w:tab w:val="left" w:pos="52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71947" w:history="1">
        <w:r w:rsidRPr="00112D89">
          <w:rPr>
            <w:rStyle w:val="aa"/>
            <w:rFonts w:hint="eastAsia"/>
            <w:noProof/>
          </w:rPr>
          <w:t>一、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2D89">
          <w:rPr>
            <w:rStyle w:val="aa"/>
            <w:rFonts w:hint="eastAsia"/>
            <w:noProof/>
          </w:rPr>
          <w:t>数据库配置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_Toc513471947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7EB" w:rsidRDefault="00C067EB" w:rsidP="00C067EB">
      <w:pPr>
        <w:pStyle w:val="10"/>
        <w:tabs>
          <w:tab w:val="left" w:pos="52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71948" w:history="1">
        <w:r w:rsidRPr="00112D89">
          <w:rPr>
            <w:rStyle w:val="aa"/>
            <w:rFonts w:hint="eastAsia"/>
            <w:noProof/>
          </w:rPr>
          <w:t>二、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12D89">
          <w:rPr>
            <w:rStyle w:val="aa"/>
            <w:rFonts w:hint="eastAsia"/>
            <w:noProof/>
          </w:rPr>
          <w:t>系统配置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7EB" w:rsidRDefault="00C067EB" w:rsidP="00C067EB">
      <w:pPr>
        <w:pStyle w:val="10"/>
        <w:tabs>
          <w:tab w:val="left" w:pos="12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3471949" w:history="1">
        <w:r w:rsidRPr="00112D89">
          <w:rPr>
            <w:rStyle w:val="aa"/>
            <w:rFonts w:hint="eastAsia"/>
            <w:noProof/>
          </w:rPr>
          <w:t>三、</w:t>
        </w:r>
        <w:r>
          <w:rPr>
            <w:rFonts w:asciiTheme="minorHAnsi" w:eastAsiaTheme="minorEastAsia" w:hAnsiTheme="minorHAnsi" w:cstheme="minorBidi" w:hint="eastAsia"/>
            <w:noProof/>
            <w:szCs w:val="22"/>
          </w:rPr>
          <w:t xml:space="preserve"> </w:t>
        </w:r>
        <w:r w:rsidRPr="00112D89">
          <w:rPr>
            <w:rStyle w:val="aa"/>
            <w:rFonts w:hint="eastAsia"/>
            <w:noProof/>
          </w:rPr>
          <w:t>前端环境配置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_Toc513471949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7606" w:rsidRDefault="00D9611A" w:rsidP="00AA61CD">
      <w:pPr>
        <w:tabs>
          <w:tab w:val="right" w:leader="dot" w:pos="8640"/>
        </w:tabs>
      </w:pPr>
      <w:r>
        <w:fldChar w:fldCharType="end"/>
      </w:r>
    </w:p>
    <w:p w:rsidR="00537606" w:rsidRDefault="00537606" w:rsidP="00537606">
      <w:pPr>
        <w:sectPr w:rsidR="00537606" w:rsidSect="00EE187C">
          <w:pgSz w:w="11906" w:h="16838"/>
          <w:pgMar w:top="1134" w:right="1418" w:bottom="1134" w:left="1701" w:header="851" w:footer="992" w:gutter="0"/>
          <w:cols w:space="425"/>
          <w:docGrid w:type="lines" w:linePitch="312"/>
        </w:sectPr>
      </w:pPr>
    </w:p>
    <w:p w:rsidR="00537606" w:rsidRDefault="007D2357" w:rsidP="00F21A43">
      <w:pPr>
        <w:pStyle w:val="1"/>
        <w:numPr>
          <w:ilvl w:val="0"/>
          <w:numId w:val="0"/>
        </w:numPr>
        <w:spacing w:before="156" w:after="156"/>
        <w:ind w:left="432"/>
      </w:pPr>
      <w:bookmarkStart w:id="2" w:name="_Toc513471946"/>
      <w:r>
        <w:rPr>
          <w:rFonts w:hint="eastAsia"/>
        </w:rPr>
        <w:lastRenderedPageBreak/>
        <w:t>说明</w:t>
      </w:r>
      <w:bookmarkEnd w:id="2"/>
    </w:p>
    <w:p w:rsidR="00BA00CF" w:rsidRDefault="007513D0" w:rsidP="00BA00CF">
      <w:pPr>
        <w:ind w:firstLine="420"/>
        <w:rPr>
          <w:rFonts w:hint="eastAsia"/>
        </w:rPr>
      </w:pPr>
      <w:proofErr w:type="spellStart"/>
      <w:r>
        <w:rPr>
          <w:rFonts w:hint="eastAsia"/>
          <w:b/>
        </w:rPr>
        <w:t>s</w:t>
      </w:r>
      <w:r w:rsidR="00BA00CF" w:rsidRPr="00695F98">
        <w:rPr>
          <w:rFonts w:hint="eastAsia"/>
          <w:b/>
        </w:rPr>
        <w:t>fopen</w:t>
      </w:r>
      <w:proofErr w:type="spellEnd"/>
      <w:r>
        <w:rPr>
          <w:rFonts w:hint="eastAsia"/>
          <w:b/>
        </w:rPr>
        <w:t>后端框架</w:t>
      </w:r>
      <w:r w:rsidR="00BA00CF" w:rsidRPr="00695F98">
        <w:rPr>
          <w:rFonts w:hint="eastAsia"/>
          <w:b/>
        </w:rPr>
        <w:t>在线文档地址</w:t>
      </w:r>
      <w:r w:rsidR="00BA00CF">
        <w:rPr>
          <w:rFonts w:hint="eastAsia"/>
        </w:rPr>
        <w:t>：</w:t>
      </w:r>
      <w:hyperlink r:id="rId16" w:history="1">
        <w:r w:rsidR="00BA00CF" w:rsidRPr="008F5288">
          <w:rPr>
            <w:rStyle w:val="aa"/>
          </w:rPr>
          <w:t>http://osfp.sf-express.com/index.php/44&amp;page_id=399</w:t>
        </w:r>
      </w:hyperlink>
    </w:p>
    <w:p w:rsidR="007513D0" w:rsidRDefault="007513D0" w:rsidP="007513D0">
      <w:pPr>
        <w:ind w:firstLine="420"/>
        <w:rPr>
          <w:rFonts w:hint="eastAsia"/>
        </w:rPr>
      </w:pPr>
      <w:proofErr w:type="spellStart"/>
      <w:r w:rsidRPr="007513D0">
        <w:rPr>
          <w:rFonts w:hint="eastAsia"/>
          <w:b/>
        </w:rPr>
        <w:t>sfopen</w:t>
      </w:r>
      <w:proofErr w:type="spellEnd"/>
      <w:r w:rsidRPr="007513D0">
        <w:rPr>
          <w:rFonts w:hint="eastAsia"/>
          <w:b/>
        </w:rPr>
        <w:t>前端</w:t>
      </w:r>
      <w:r w:rsidRPr="007513D0">
        <w:rPr>
          <w:rFonts w:hint="eastAsia"/>
          <w:b/>
        </w:rPr>
        <w:t>PCUI</w:t>
      </w:r>
      <w:r w:rsidRPr="007513D0">
        <w:rPr>
          <w:rFonts w:hint="eastAsia"/>
          <w:b/>
        </w:rPr>
        <w:t>框架在线文档地址</w:t>
      </w:r>
      <w:r>
        <w:rPr>
          <w:rFonts w:hint="eastAsia"/>
        </w:rPr>
        <w:t>：</w:t>
      </w:r>
      <w:hyperlink r:id="rId17" w:history="1">
        <w:r w:rsidRPr="008F5288">
          <w:rPr>
            <w:rStyle w:val="aa"/>
          </w:rPr>
          <w:t>http://osfp.sf-express.com/index.php/47&amp;page_id=446</w:t>
        </w:r>
      </w:hyperlink>
    </w:p>
    <w:p w:rsidR="007513D0" w:rsidRPr="007513D0" w:rsidRDefault="007513D0" w:rsidP="007513D0">
      <w:pPr>
        <w:ind w:firstLine="420"/>
        <w:rPr>
          <w:rFonts w:hint="eastAsia"/>
        </w:rPr>
      </w:pPr>
      <w:bookmarkStart w:id="3" w:name="_GoBack"/>
      <w:bookmarkEnd w:id="3"/>
    </w:p>
    <w:p w:rsidR="007D2357" w:rsidRDefault="007D2357" w:rsidP="007D2357">
      <w:pPr>
        <w:pStyle w:val="SFBody"/>
        <w:ind w:firstLineChars="0" w:firstLine="0"/>
        <w:rPr>
          <w:rFonts w:hint="eastAsia"/>
        </w:rPr>
      </w:pPr>
      <w:r>
        <w:rPr>
          <w:rFonts w:hint="eastAsia"/>
          <w:color w:val="8DB3E2" w:themeColor="text2" w:themeTint="66"/>
        </w:rPr>
        <w:tab/>
      </w:r>
      <w:r w:rsidRPr="007D2357">
        <w:rPr>
          <w:rFonts w:hint="eastAsia"/>
        </w:rPr>
        <w:t>该文档作为在线文档的补充。</w:t>
      </w:r>
    </w:p>
    <w:p w:rsidR="007D2357" w:rsidRDefault="007D2357" w:rsidP="007D2357">
      <w:pPr>
        <w:pStyle w:val="1"/>
        <w:numPr>
          <w:ilvl w:val="0"/>
          <w:numId w:val="2"/>
        </w:numPr>
        <w:spacing w:before="156" w:after="156"/>
        <w:rPr>
          <w:rFonts w:hint="eastAsia"/>
        </w:rPr>
      </w:pPr>
      <w:bookmarkStart w:id="4" w:name="_Toc513471947"/>
      <w:r>
        <w:rPr>
          <w:rFonts w:hint="eastAsia"/>
        </w:rPr>
        <w:t>数据库配置</w:t>
      </w:r>
      <w:bookmarkEnd w:id="4"/>
    </w:p>
    <w:p w:rsidR="007D2357" w:rsidRDefault="007D2357" w:rsidP="007D2357">
      <w:pPr>
        <w:ind w:left="420"/>
        <w:rPr>
          <w:rFonts w:hint="eastAsia"/>
        </w:rPr>
      </w:pPr>
      <w:r>
        <w:rPr>
          <w:rFonts w:hint="eastAsia"/>
        </w:rPr>
        <w:t>数据库配置文件为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。</w:t>
      </w:r>
    </w:p>
    <w:p w:rsidR="007D2357" w:rsidRPr="007D2357" w:rsidRDefault="007D2357" w:rsidP="007D2357">
      <w:pPr>
        <w:ind w:left="420"/>
        <w:rPr>
          <w:rFonts w:hint="eastAsia"/>
        </w:rPr>
      </w:pPr>
      <w:r>
        <w:rPr>
          <w:rFonts w:hint="eastAsia"/>
        </w:rPr>
        <w:t>数据库配置信息暂时无需改动，使用默认信息即可。</w:t>
      </w:r>
    </w:p>
    <w:p w:rsidR="007D2357" w:rsidRDefault="007D2357" w:rsidP="007D2357">
      <w:pPr>
        <w:pStyle w:val="1"/>
        <w:numPr>
          <w:ilvl w:val="0"/>
          <w:numId w:val="2"/>
        </w:numPr>
        <w:spacing w:before="156" w:after="156"/>
        <w:rPr>
          <w:rFonts w:hint="eastAsia"/>
        </w:rPr>
      </w:pPr>
      <w:bookmarkStart w:id="5" w:name="_Toc513471948"/>
      <w:r>
        <w:rPr>
          <w:rFonts w:hint="eastAsia"/>
        </w:rPr>
        <w:t>系统配置</w:t>
      </w:r>
      <w:bookmarkEnd w:id="5"/>
    </w:p>
    <w:p w:rsidR="007D2357" w:rsidRDefault="007D2357" w:rsidP="007D2357">
      <w:pPr>
        <w:ind w:left="420"/>
        <w:rPr>
          <w:rFonts w:hint="eastAsia"/>
        </w:rPr>
      </w:pPr>
      <w:r>
        <w:rPr>
          <w:rFonts w:hint="eastAsia"/>
        </w:rPr>
        <w:t>系统信息配置文件为：</w:t>
      </w:r>
      <w:proofErr w:type="spellStart"/>
      <w:r>
        <w:rPr>
          <w:rFonts w:hint="eastAsia"/>
        </w:rPr>
        <w:t>sys</w:t>
      </w:r>
      <w:r>
        <w:rPr>
          <w:rFonts w:hint="eastAsia"/>
        </w:rPr>
        <w:t>.properties</w:t>
      </w:r>
      <w:proofErr w:type="spellEnd"/>
      <w:r>
        <w:rPr>
          <w:rFonts w:hint="eastAsia"/>
        </w:rPr>
        <w:t>。</w:t>
      </w:r>
    </w:p>
    <w:p w:rsidR="007D2357" w:rsidRDefault="007D2357" w:rsidP="007D2357">
      <w:pPr>
        <w:ind w:left="420"/>
        <w:rPr>
          <w:rFonts w:hint="eastAsia"/>
        </w:rPr>
      </w:pPr>
      <w:r>
        <w:rPr>
          <w:rFonts w:hint="eastAsia"/>
        </w:rPr>
        <w:t>该配置信息文件中需要注意的配置项为：</w:t>
      </w:r>
    </w:p>
    <w:p w:rsidR="007D2357" w:rsidRPr="007D2357" w:rsidRDefault="007D2357" w:rsidP="007D23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kern w:val="0"/>
          <w:sz w:val="23"/>
          <w:szCs w:val="23"/>
        </w:rPr>
      </w:pPr>
      <w:proofErr w:type="spellStart"/>
      <w:r w:rsidRPr="007D2357">
        <w:rPr>
          <w:rFonts w:ascii="Courier New" w:hAnsi="Courier New" w:cs="Courier New"/>
          <w:color w:val="CC7832"/>
          <w:kern w:val="0"/>
          <w:sz w:val="23"/>
          <w:szCs w:val="23"/>
          <w:shd w:val="clear" w:color="auto" w:fill="344134"/>
        </w:rPr>
        <w:t>admin.domain</w:t>
      </w:r>
      <w:proofErr w:type="spellEnd"/>
      <w:r w:rsidRPr="007D2357">
        <w:rPr>
          <w:rFonts w:ascii="Courier New" w:hAnsi="Courier New" w:cs="Courier New"/>
          <w:color w:val="808080"/>
          <w:kern w:val="0"/>
          <w:sz w:val="23"/>
          <w:szCs w:val="23"/>
        </w:rPr>
        <w:t>=</w:t>
      </w:r>
      <w:r w:rsidRPr="007D2357">
        <w:rPr>
          <w:rFonts w:ascii="Courier New" w:hAnsi="Courier New" w:cs="Courier New"/>
          <w:color w:val="6A8759"/>
          <w:kern w:val="0"/>
          <w:sz w:val="23"/>
          <w:szCs w:val="23"/>
        </w:rPr>
        <w:t>localhost</w:t>
      </w:r>
      <w:r w:rsidRPr="007D2357">
        <w:rPr>
          <w:rFonts w:ascii="Courier New" w:hAnsi="Courier New" w:cs="Courier New"/>
          <w:color w:val="6A8759"/>
          <w:kern w:val="0"/>
          <w:sz w:val="23"/>
          <w:szCs w:val="23"/>
        </w:rPr>
        <w:br/>
      </w:r>
      <w:r w:rsidRPr="007D2357">
        <w:rPr>
          <w:rFonts w:ascii="Courier New" w:hAnsi="Courier New" w:cs="Courier New"/>
          <w:color w:val="808080"/>
          <w:kern w:val="0"/>
          <w:sz w:val="23"/>
          <w:szCs w:val="23"/>
        </w:rPr>
        <w:t>#</w:t>
      </w:r>
      <w:r w:rsidRPr="007D2357">
        <w:rPr>
          <w:rFonts w:ascii="宋体" w:hAnsi="宋体" w:cs="Courier New" w:hint="eastAsia"/>
          <w:color w:val="808080"/>
          <w:kern w:val="0"/>
          <w:sz w:val="23"/>
          <w:szCs w:val="23"/>
        </w:rPr>
        <w:t>当前系统的端口</w:t>
      </w:r>
      <w:r w:rsidRPr="007D2357">
        <w:rPr>
          <w:rFonts w:ascii="宋体" w:hAnsi="宋体" w:cs="Courier New" w:hint="eastAsia"/>
          <w:color w:val="808080"/>
          <w:kern w:val="0"/>
          <w:sz w:val="23"/>
          <w:szCs w:val="23"/>
        </w:rPr>
        <w:br/>
      </w:r>
      <w:proofErr w:type="spellStart"/>
      <w:r w:rsidRPr="007D2357">
        <w:rPr>
          <w:rFonts w:ascii="Courier New" w:hAnsi="Courier New" w:cs="Courier New"/>
          <w:color w:val="CC7832"/>
          <w:kern w:val="0"/>
          <w:sz w:val="23"/>
          <w:szCs w:val="23"/>
        </w:rPr>
        <w:t>admin.port</w:t>
      </w:r>
      <w:proofErr w:type="spellEnd"/>
      <w:r w:rsidRPr="007D2357">
        <w:rPr>
          <w:rFonts w:ascii="Courier New" w:hAnsi="Courier New" w:cs="Courier New"/>
          <w:color w:val="808080"/>
          <w:kern w:val="0"/>
          <w:sz w:val="23"/>
          <w:szCs w:val="23"/>
        </w:rPr>
        <w:t>=</w:t>
      </w:r>
      <w:r w:rsidRPr="007D2357">
        <w:rPr>
          <w:rFonts w:ascii="Courier New" w:hAnsi="Courier New" w:cs="Courier New"/>
          <w:color w:val="6A8759"/>
          <w:kern w:val="0"/>
          <w:sz w:val="23"/>
          <w:szCs w:val="23"/>
        </w:rPr>
        <w:t>:8080</w:t>
      </w:r>
      <w:r w:rsidRPr="007D2357">
        <w:rPr>
          <w:rFonts w:ascii="Courier New" w:hAnsi="Courier New" w:cs="Courier New"/>
          <w:color w:val="6A8759"/>
          <w:kern w:val="0"/>
          <w:sz w:val="23"/>
          <w:szCs w:val="23"/>
        </w:rPr>
        <w:br/>
      </w:r>
      <w:r w:rsidRPr="007D2357">
        <w:rPr>
          <w:rFonts w:ascii="Courier New" w:hAnsi="Courier New" w:cs="Courier New"/>
          <w:color w:val="808080"/>
          <w:kern w:val="0"/>
          <w:sz w:val="23"/>
          <w:szCs w:val="23"/>
        </w:rPr>
        <w:t>#</w:t>
      </w:r>
      <w:r w:rsidRPr="007D2357">
        <w:rPr>
          <w:rFonts w:ascii="宋体" w:hAnsi="宋体" w:cs="Courier New" w:hint="eastAsia"/>
          <w:color w:val="808080"/>
          <w:kern w:val="0"/>
          <w:sz w:val="23"/>
          <w:szCs w:val="23"/>
        </w:rPr>
        <w:t>前端域名</w:t>
      </w:r>
      <w:r w:rsidRPr="007D2357">
        <w:rPr>
          <w:rFonts w:ascii="宋体" w:hAnsi="宋体" w:cs="Courier New" w:hint="eastAsia"/>
          <w:color w:val="808080"/>
          <w:kern w:val="0"/>
          <w:sz w:val="23"/>
          <w:szCs w:val="23"/>
        </w:rPr>
        <w:br/>
      </w:r>
      <w:proofErr w:type="spellStart"/>
      <w:r w:rsidRPr="007D2357">
        <w:rPr>
          <w:rFonts w:ascii="Courier New" w:hAnsi="Courier New" w:cs="Courier New"/>
          <w:color w:val="CC7832"/>
          <w:kern w:val="0"/>
          <w:sz w:val="23"/>
          <w:szCs w:val="23"/>
        </w:rPr>
        <w:t>front.domain</w:t>
      </w:r>
      <w:proofErr w:type="spellEnd"/>
      <w:r w:rsidRPr="007D2357">
        <w:rPr>
          <w:rFonts w:ascii="Courier New" w:hAnsi="Courier New" w:cs="Courier New"/>
          <w:color w:val="808080"/>
          <w:kern w:val="0"/>
          <w:sz w:val="23"/>
          <w:szCs w:val="23"/>
        </w:rPr>
        <w:t>=</w:t>
      </w:r>
      <w:r w:rsidRPr="007D2357">
        <w:rPr>
          <w:rFonts w:ascii="Courier New" w:hAnsi="Courier New" w:cs="Courier New"/>
          <w:color w:val="6A8759"/>
          <w:kern w:val="0"/>
          <w:sz w:val="23"/>
          <w:szCs w:val="23"/>
        </w:rPr>
        <w:t>localhost</w:t>
      </w:r>
      <w:r w:rsidRPr="007D2357">
        <w:rPr>
          <w:rFonts w:ascii="Courier New" w:hAnsi="Courier New" w:cs="Courier New"/>
          <w:color w:val="6A8759"/>
          <w:kern w:val="0"/>
          <w:sz w:val="23"/>
          <w:szCs w:val="23"/>
        </w:rPr>
        <w:br/>
      </w:r>
      <w:r w:rsidRPr="007D2357">
        <w:rPr>
          <w:rFonts w:ascii="Courier New" w:hAnsi="Courier New" w:cs="Courier New"/>
          <w:color w:val="808080"/>
          <w:kern w:val="0"/>
          <w:sz w:val="23"/>
          <w:szCs w:val="23"/>
        </w:rPr>
        <w:t>#</w:t>
      </w:r>
      <w:r w:rsidRPr="007D2357">
        <w:rPr>
          <w:rFonts w:ascii="宋体" w:hAnsi="宋体" w:cs="Courier New" w:hint="eastAsia"/>
          <w:color w:val="808080"/>
          <w:kern w:val="0"/>
          <w:sz w:val="23"/>
          <w:szCs w:val="23"/>
        </w:rPr>
        <w:t>前端端口号</w:t>
      </w:r>
      <w:r w:rsidRPr="007D2357">
        <w:rPr>
          <w:rFonts w:ascii="宋体" w:hAnsi="宋体" w:cs="Courier New" w:hint="eastAsia"/>
          <w:color w:val="808080"/>
          <w:kern w:val="0"/>
          <w:sz w:val="23"/>
          <w:szCs w:val="23"/>
        </w:rPr>
        <w:br/>
      </w:r>
      <w:proofErr w:type="spellStart"/>
      <w:r w:rsidRPr="007D2357">
        <w:rPr>
          <w:rFonts w:ascii="Courier New" w:hAnsi="Courier New" w:cs="Courier New"/>
          <w:color w:val="CC7832"/>
          <w:kern w:val="0"/>
          <w:sz w:val="23"/>
          <w:szCs w:val="23"/>
        </w:rPr>
        <w:t>front.port</w:t>
      </w:r>
      <w:proofErr w:type="spellEnd"/>
      <w:r w:rsidRPr="007D2357">
        <w:rPr>
          <w:rFonts w:ascii="Courier New" w:hAnsi="Courier New" w:cs="Courier New"/>
          <w:color w:val="808080"/>
          <w:kern w:val="0"/>
          <w:sz w:val="23"/>
          <w:szCs w:val="23"/>
        </w:rPr>
        <w:t>=</w:t>
      </w:r>
      <w:r w:rsidRPr="007D2357">
        <w:rPr>
          <w:rFonts w:ascii="Courier New" w:hAnsi="Courier New" w:cs="Courier New"/>
          <w:color w:val="6A8759"/>
          <w:kern w:val="0"/>
          <w:sz w:val="23"/>
          <w:szCs w:val="23"/>
        </w:rPr>
        <w:t>:3000</w:t>
      </w:r>
    </w:p>
    <w:p w:rsidR="007D2357" w:rsidRDefault="007D2357" w:rsidP="007D2357">
      <w:pPr>
        <w:ind w:left="420"/>
        <w:rPr>
          <w:rFonts w:hint="eastAsia"/>
        </w:rPr>
      </w:pPr>
    </w:p>
    <w:p w:rsidR="007B511E" w:rsidRDefault="007B511E" w:rsidP="009A39AF">
      <w:pPr>
        <w:ind w:left="420"/>
        <w:rPr>
          <w:rFonts w:hint="eastAsia"/>
        </w:rPr>
      </w:pPr>
      <w:r>
        <w:rPr>
          <w:rFonts w:hint="eastAsia"/>
        </w:rPr>
        <w:t>在本地调试过程中，</w:t>
      </w:r>
      <w:proofErr w:type="spellStart"/>
      <w:r>
        <w:rPr>
          <w:rFonts w:hint="eastAsia"/>
        </w:rPr>
        <w:t>admin.domain</w:t>
      </w:r>
      <w:proofErr w:type="spellEnd"/>
      <w:r>
        <w:rPr>
          <w:rFonts w:hint="eastAsia"/>
        </w:rPr>
        <w:t>（服务器地址）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front.domain</w:t>
      </w:r>
      <w:proofErr w:type="spellEnd"/>
      <w:r>
        <w:rPr>
          <w:rFonts w:hint="eastAsia"/>
        </w:rPr>
        <w:t>（前端域名）</w:t>
      </w:r>
      <w:r>
        <w:rPr>
          <w:rFonts w:hint="eastAsia"/>
        </w:rPr>
        <w:t xml:space="preserve"> </w:t>
      </w:r>
      <w:r>
        <w:rPr>
          <w:rFonts w:hint="eastAsia"/>
        </w:rPr>
        <w:t>的值是相同的，都是本地地址。</w:t>
      </w:r>
      <w:proofErr w:type="spellStart"/>
      <w:r>
        <w:rPr>
          <w:rFonts w:hint="eastAsia"/>
        </w:rPr>
        <w:t>a</w:t>
      </w:r>
      <w:r>
        <w:t>dmin_</w:t>
      </w:r>
      <w:r>
        <w:rPr>
          <w:rFonts w:hint="eastAsia"/>
        </w:rPr>
        <w:t>port</w:t>
      </w:r>
      <w:proofErr w:type="spellEnd"/>
      <w:r>
        <w:rPr>
          <w:rFonts w:hint="eastAsia"/>
        </w:rPr>
        <w:t>为服务器端口号，</w:t>
      </w:r>
      <w:proofErr w:type="spellStart"/>
      <w:r>
        <w:rPr>
          <w:rFonts w:hint="eastAsia"/>
        </w:rPr>
        <w:t>front.port</w:t>
      </w:r>
      <w:proofErr w:type="spellEnd"/>
      <w:r>
        <w:rPr>
          <w:rFonts w:hint="eastAsia"/>
        </w:rPr>
        <w:t>为前端访问的端口地址。因为我们采用前后端分离的开发模式，所以前端页面访问的地址和后端服务器的地址可能是不一样的。就本项目而言，</w:t>
      </w:r>
      <w:proofErr w:type="spellStart"/>
      <w:r>
        <w:rPr>
          <w:rFonts w:hint="eastAsia"/>
        </w:rPr>
        <w:t>front_port</w:t>
      </w:r>
      <w:proofErr w:type="spellEnd"/>
      <w:r>
        <w:rPr>
          <w:rFonts w:hint="eastAsia"/>
        </w:rPr>
        <w:t>的值为用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驱动前端项目时的端口号。</w:t>
      </w:r>
    </w:p>
    <w:p w:rsidR="007B511E" w:rsidRDefault="007B511E" w:rsidP="007D2357">
      <w:pPr>
        <w:ind w:left="420"/>
        <w:rPr>
          <w:rFonts w:hint="eastAsia"/>
        </w:rPr>
      </w:pPr>
    </w:p>
    <w:p w:rsidR="007B511E" w:rsidRPr="009A39AF" w:rsidRDefault="007B511E" w:rsidP="007D2357">
      <w:pPr>
        <w:ind w:left="420"/>
      </w:pPr>
      <w:r>
        <w:rPr>
          <w:rFonts w:hint="eastAsia"/>
        </w:rPr>
        <w:t>系统默认以</w:t>
      </w:r>
      <w:r>
        <w:rPr>
          <w:rFonts w:hint="eastAsia"/>
        </w:rPr>
        <w:t>Debug</w:t>
      </w:r>
      <w:r>
        <w:rPr>
          <w:rFonts w:hint="eastAsia"/>
        </w:rPr>
        <w:t>模式启动，</w:t>
      </w:r>
      <w:r w:rsidR="009A39AF">
        <w:rPr>
          <w:rFonts w:hint="eastAsia"/>
        </w:rPr>
        <w:t>在</w:t>
      </w:r>
      <w:r w:rsidR="009A39AF">
        <w:rPr>
          <w:rFonts w:hint="eastAsia"/>
        </w:rPr>
        <w:t>Debug</w:t>
      </w:r>
      <w:r w:rsidR="009A39AF">
        <w:rPr>
          <w:rFonts w:hint="eastAsia"/>
        </w:rPr>
        <w:t>模式下不需要统一权限认证。在前后端联调过程中，前端的登录账号为：</w:t>
      </w:r>
      <w:r w:rsidR="009A39AF" w:rsidRPr="009A39AF">
        <w:rPr>
          <w:rFonts w:hint="eastAsia"/>
          <w:b/>
          <w:color w:val="FF0000"/>
        </w:rPr>
        <w:t>01163853</w:t>
      </w:r>
      <w:r w:rsidR="009A39AF">
        <w:rPr>
          <w:rFonts w:hint="eastAsia"/>
        </w:rPr>
        <w:t>，密码可</w:t>
      </w:r>
      <w:r w:rsidR="009A39AF" w:rsidRPr="009A39AF">
        <w:rPr>
          <w:rFonts w:hint="eastAsia"/>
          <w:b/>
          <w:color w:val="FF0000"/>
        </w:rPr>
        <w:t>随便输入即可</w:t>
      </w:r>
      <w:r w:rsidR="009A39AF">
        <w:rPr>
          <w:rFonts w:hint="eastAsia"/>
        </w:rPr>
        <w:t>。</w:t>
      </w:r>
    </w:p>
    <w:p w:rsidR="00A446E9" w:rsidRDefault="009A39AF" w:rsidP="009A39AF">
      <w:pPr>
        <w:pStyle w:val="1"/>
        <w:numPr>
          <w:ilvl w:val="0"/>
          <w:numId w:val="2"/>
        </w:numPr>
        <w:spacing w:before="156" w:after="156"/>
        <w:rPr>
          <w:rFonts w:hint="eastAsia"/>
        </w:rPr>
      </w:pPr>
      <w:bookmarkStart w:id="6" w:name="_Toc513471949"/>
      <w:r>
        <w:rPr>
          <w:rFonts w:hint="eastAsia"/>
        </w:rPr>
        <w:t>前端环境配置</w:t>
      </w:r>
      <w:bookmarkEnd w:id="6"/>
    </w:p>
    <w:p w:rsidR="009A39AF" w:rsidRDefault="009A39AF" w:rsidP="009A39AF">
      <w:pPr>
        <w:ind w:left="420"/>
        <w:rPr>
          <w:rFonts w:hint="eastAsia"/>
        </w:rPr>
      </w:pPr>
      <w:r>
        <w:rPr>
          <w:rFonts w:hint="eastAsia"/>
        </w:rPr>
        <w:t>前端代码的打包调试以来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环境，因此需先安装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最新版本。</w:t>
      </w:r>
    </w:p>
    <w:p w:rsidR="009A39AF" w:rsidRDefault="009A39AF" w:rsidP="009A39AF">
      <w:pPr>
        <w:ind w:left="420"/>
        <w:rPr>
          <w:rFonts w:hint="eastAsia"/>
        </w:rPr>
      </w:pPr>
      <w:r>
        <w:rPr>
          <w:rFonts w:hint="eastAsia"/>
        </w:rPr>
        <w:t>将前端代码迁到本地后，在代码的根目录运行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rPr>
          <w:rFonts w:hint="eastAsia"/>
        </w:rPr>
        <w:t>指令安装依赖包。</w:t>
      </w:r>
    </w:p>
    <w:p w:rsidR="009A39AF" w:rsidRDefault="009A39AF" w:rsidP="009A39AF">
      <w:pPr>
        <w:ind w:left="420"/>
        <w:rPr>
          <w:rFonts w:hint="eastAsia"/>
        </w:rPr>
      </w:pPr>
      <w:r>
        <w:rPr>
          <w:rFonts w:hint="eastAsia"/>
        </w:rPr>
        <w:t>前端依赖包安装成功后，确认</w:t>
      </w:r>
      <w:proofErr w:type="spellStart"/>
      <w:r>
        <w:rPr>
          <w:rFonts w:hint="eastAsia"/>
        </w:rPr>
        <w:t>configenv</w:t>
      </w:r>
      <w:proofErr w:type="spellEnd"/>
      <w:r>
        <w:rPr>
          <w:rFonts w:hint="eastAsia"/>
        </w:rPr>
        <w:t xml:space="preserve">/devdb.js </w:t>
      </w:r>
      <w:r w:rsidR="00DB5DEF">
        <w:rPr>
          <w:rFonts w:hint="eastAsia"/>
        </w:rPr>
        <w:t>配置</w:t>
      </w:r>
      <w:r>
        <w:rPr>
          <w:rFonts w:hint="eastAsia"/>
        </w:rPr>
        <w:t>文件中的</w:t>
      </w:r>
      <w:r w:rsidR="00DB5DEF">
        <w:rPr>
          <w:rFonts w:hint="eastAsia"/>
        </w:rPr>
        <w:t xml:space="preserve"> BACKGROUD </w:t>
      </w:r>
      <w:r w:rsidR="00DB5DEF">
        <w:rPr>
          <w:rFonts w:hint="eastAsia"/>
        </w:rPr>
        <w:t>字段值为自己本地真实运行环境的服务端地址，如：</w:t>
      </w:r>
    </w:p>
    <w:p w:rsidR="00DB5DEF" w:rsidRDefault="00DB5DEF" w:rsidP="00DB5DEF">
      <w:pPr>
        <w:pStyle w:val="HTML"/>
        <w:shd w:val="clear" w:color="auto" w:fill="2B2B2B"/>
        <w:spacing w:before="5616" w:after="312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="Courier New" w:hAnsi="Courier New" w:cs="Courier New"/>
          <w:color w:val="6A8759"/>
          <w:sz w:val="26"/>
          <w:szCs w:val="26"/>
        </w:rPr>
        <w:lastRenderedPageBreak/>
        <w:t>'BACKGROUND'</w:t>
      </w:r>
      <w:r>
        <w:rPr>
          <w:rFonts w:ascii="Courier New" w:hAnsi="Courier New" w:cs="Courier New"/>
          <w:color w:val="A9B7C6"/>
          <w:sz w:val="26"/>
          <w:szCs w:val="26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A9B7C6"/>
          <w:sz w:val="26"/>
          <w:szCs w:val="26"/>
        </w:rPr>
        <w:t>JSON.</w:t>
      </w:r>
      <w:r>
        <w:rPr>
          <w:rFonts w:ascii="Courier New" w:hAnsi="Courier New" w:cs="Courier New"/>
          <w:color w:val="FFC66D"/>
          <w:sz w:val="26"/>
          <w:szCs w:val="26"/>
        </w:rPr>
        <w:t>stringify</w:t>
      </w:r>
      <w:proofErr w:type="spellEnd"/>
      <w:r>
        <w:rPr>
          <w:rFonts w:ascii="Courier New" w:hAnsi="Courier New" w:cs="Courier New"/>
          <w:color w:val="A9B7C6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6A8759"/>
          <w:sz w:val="26"/>
          <w:szCs w:val="26"/>
        </w:rPr>
        <w:t>'http://localhost:8080/'</w:t>
      </w:r>
      <w:r>
        <w:rPr>
          <w:rFonts w:ascii="Courier New" w:hAnsi="Courier New" w:cs="Courier New"/>
          <w:color w:val="A9B7C6"/>
          <w:sz w:val="26"/>
          <w:szCs w:val="26"/>
        </w:rPr>
        <w:t>)</w:t>
      </w:r>
      <w:r>
        <w:rPr>
          <w:rFonts w:ascii="Courier New" w:hAnsi="Courier New" w:cs="Courier New"/>
          <w:color w:val="CC7832"/>
          <w:sz w:val="26"/>
          <w:szCs w:val="26"/>
        </w:rPr>
        <w:t>,</w:t>
      </w:r>
    </w:p>
    <w:p w:rsidR="00DB5DEF" w:rsidRDefault="00DB5DEF" w:rsidP="009A39AF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确认无误后，在命令行运行：</w:t>
      </w:r>
      <w:r w:rsidRPr="00DB5DEF">
        <w:rPr>
          <w:b/>
        </w:rPr>
        <w:t>node build/dev-server.js</w:t>
      </w:r>
      <w:r>
        <w:rPr>
          <w:rFonts w:hint="eastAsia"/>
        </w:rPr>
        <w:t xml:space="preserve"> </w:t>
      </w:r>
      <w:r>
        <w:rPr>
          <w:rFonts w:hint="eastAsia"/>
        </w:rPr>
        <w:t>启动前端项目，显示如下界面，即表示启动成功：</w:t>
      </w:r>
    </w:p>
    <w:p w:rsidR="00DB5DEF" w:rsidRPr="00DB5DEF" w:rsidRDefault="00DB5DEF" w:rsidP="009A39AF">
      <w:pPr>
        <w:ind w:left="420"/>
      </w:pPr>
      <w:r>
        <w:rPr>
          <w:noProof/>
        </w:rPr>
        <w:drawing>
          <wp:inline distT="0" distB="0" distL="0" distR="0">
            <wp:extent cx="5579745" cy="3632220"/>
            <wp:effectExtent l="0" t="0" r="1905" b="6350"/>
            <wp:docPr id="12" name="图片 12" descr="d:\user\01376420\appdata\local\sfim\NIM\956a803527950b0945672b6f26aafcb5\tmp\6b96a77a18fc4cef9686fd1d88d5a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01376420\appdata\local\sfim\NIM\956a803527950b0945672b6f26aafcb5\tmp\6b96a77a18fc4cef9686fd1d88d5ae8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36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DEF" w:rsidRPr="00DB5DEF" w:rsidSect="00EE187C">
      <w:pgSz w:w="11906" w:h="16838"/>
      <w:pgMar w:top="1134" w:right="1418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C5D" w:rsidRDefault="000D1C5D">
      <w:r>
        <w:separator/>
      </w:r>
    </w:p>
  </w:endnote>
  <w:endnote w:type="continuationSeparator" w:id="0">
    <w:p w:rsidR="000D1C5D" w:rsidRDefault="000D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885" w:rsidRDefault="00F26885" w:rsidP="00AA61CD">
    <w:pPr>
      <w:pStyle w:val="a8"/>
      <w:pBdr>
        <w:top w:val="single" w:sz="4" w:space="1" w:color="auto"/>
      </w:pBdr>
      <w:tabs>
        <w:tab w:val="clear" w:pos="8306"/>
        <w:tab w:val="right" w:pos="8280"/>
      </w:tabs>
      <w:spacing w:beforeLines="100" w:before="240"/>
      <w:ind w:rightChars="155" w:right="325"/>
    </w:pPr>
    <w:r>
      <w:rPr>
        <w:rFonts w:hint="eastAsia"/>
      </w:rPr>
      <w:t>顺丰航空有限公司</w:t>
    </w:r>
    <w:r>
      <w:rPr>
        <w:rFonts w:hint="eastAsia"/>
      </w:rPr>
      <w:tab/>
    </w:r>
    <w:r>
      <w:rPr>
        <w:rFonts w:hint="eastAsia"/>
      </w:rPr>
      <w:tab/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6536BD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885" w:rsidRPr="00B41F6E" w:rsidRDefault="00F26885" w:rsidP="00AA61CD">
    <w:pPr>
      <w:pStyle w:val="a8"/>
      <w:pBdr>
        <w:top w:val="single" w:sz="4" w:space="1" w:color="auto"/>
      </w:pBdr>
      <w:tabs>
        <w:tab w:val="clear" w:pos="8306"/>
        <w:tab w:val="right" w:pos="8640"/>
      </w:tabs>
      <w:spacing w:beforeLines="100" w:before="240"/>
      <w:ind w:rightChars="-15" w:right="-31"/>
      <w:rPr>
        <w:sz w:val="21"/>
        <w:szCs w:val="21"/>
      </w:rPr>
    </w:pPr>
    <w:r w:rsidRPr="00B41F6E">
      <w:rPr>
        <w:rFonts w:hint="eastAsia"/>
        <w:sz w:val="21"/>
        <w:szCs w:val="21"/>
      </w:rPr>
      <w:t>顺丰航空有限公司</w:t>
    </w:r>
    <w:r w:rsidRPr="00B41F6E">
      <w:rPr>
        <w:rFonts w:hint="eastAsia"/>
        <w:sz w:val="21"/>
        <w:szCs w:val="21"/>
      </w:rPr>
      <w:tab/>
    </w:r>
    <w:r w:rsidRPr="00B41F6E">
      <w:rPr>
        <w:rFonts w:hint="eastAsia"/>
        <w:sz w:val="21"/>
        <w:szCs w:val="21"/>
      </w:rPr>
      <w:tab/>
    </w:r>
    <w:r w:rsidRPr="00B41F6E">
      <w:rPr>
        <w:rFonts w:hint="eastAsia"/>
        <w:sz w:val="21"/>
        <w:szCs w:val="21"/>
      </w:rPr>
      <w:t>第</w:t>
    </w:r>
    <w:r w:rsidRPr="00B41F6E">
      <w:rPr>
        <w:rStyle w:val="a9"/>
        <w:sz w:val="21"/>
        <w:szCs w:val="21"/>
      </w:rPr>
      <w:fldChar w:fldCharType="begin"/>
    </w:r>
    <w:r w:rsidRPr="00B41F6E">
      <w:rPr>
        <w:rStyle w:val="a9"/>
        <w:sz w:val="21"/>
        <w:szCs w:val="21"/>
      </w:rPr>
      <w:instrText xml:space="preserve"> PAGE </w:instrText>
    </w:r>
    <w:r w:rsidRPr="00B41F6E">
      <w:rPr>
        <w:rStyle w:val="a9"/>
        <w:sz w:val="21"/>
        <w:szCs w:val="21"/>
      </w:rPr>
      <w:fldChar w:fldCharType="separate"/>
    </w:r>
    <w:r w:rsidR="007513D0">
      <w:rPr>
        <w:rStyle w:val="a9"/>
        <w:noProof/>
        <w:sz w:val="21"/>
        <w:szCs w:val="21"/>
      </w:rPr>
      <w:t>3</w:t>
    </w:r>
    <w:r w:rsidRPr="00B41F6E">
      <w:rPr>
        <w:rStyle w:val="a9"/>
        <w:sz w:val="21"/>
        <w:szCs w:val="21"/>
      </w:rPr>
      <w:fldChar w:fldCharType="end"/>
    </w:r>
    <w:r w:rsidRPr="00B41F6E">
      <w:rPr>
        <w:rStyle w:val="a9"/>
        <w:rFonts w:hint="eastAsia"/>
        <w:sz w:val="21"/>
        <w:szCs w:val="21"/>
      </w:rPr>
      <w:t>页</w:t>
    </w:r>
    <w:r w:rsidRPr="00B41F6E">
      <w:rPr>
        <w:rStyle w:val="a9"/>
        <w:rFonts w:hint="eastAsia"/>
        <w:sz w:val="21"/>
        <w:szCs w:val="21"/>
      </w:rPr>
      <w:t>/</w:t>
    </w:r>
    <w:r w:rsidRPr="00B41F6E">
      <w:rPr>
        <w:rStyle w:val="a9"/>
        <w:rFonts w:hint="eastAsia"/>
        <w:sz w:val="21"/>
        <w:szCs w:val="21"/>
      </w:rPr>
      <w:t>共</w:t>
    </w:r>
    <w:r>
      <w:rPr>
        <w:rStyle w:val="a9"/>
        <w:sz w:val="21"/>
        <w:szCs w:val="21"/>
      </w:rPr>
      <w:fldChar w:fldCharType="begin"/>
    </w:r>
    <w:r>
      <w:rPr>
        <w:rStyle w:val="a9"/>
        <w:sz w:val="21"/>
        <w:szCs w:val="21"/>
      </w:rPr>
      <w:instrText xml:space="preserve"> </w:instrText>
    </w:r>
    <w:r>
      <w:rPr>
        <w:rStyle w:val="a9"/>
        <w:rFonts w:hint="eastAsia"/>
        <w:sz w:val="21"/>
        <w:szCs w:val="21"/>
      </w:rPr>
      <w:instrText>=</w:instrText>
    </w:r>
    <w:r>
      <w:rPr>
        <w:rStyle w:val="a9"/>
        <w:sz w:val="21"/>
        <w:szCs w:val="21"/>
      </w:rPr>
      <w:fldChar w:fldCharType="begin"/>
    </w:r>
    <w:r w:rsidRPr="00F87F52">
      <w:rPr>
        <w:rStyle w:val="a9"/>
        <w:sz w:val="21"/>
        <w:szCs w:val="21"/>
      </w:rPr>
      <w:instrText xml:space="preserve"> </w:instrText>
    </w:r>
    <w:r w:rsidRPr="00B41F6E">
      <w:rPr>
        <w:rStyle w:val="a9"/>
        <w:sz w:val="21"/>
        <w:szCs w:val="21"/>
      </w:rPr>
      <w:instrText>NUMPAGES</w:instrText>
    </w:r>
    <w:r>
      <w:rPr>
        <w:rStyle w:val="a9"/>
        <w:sz w:val="21"/>
        <w:szCs w:val="21"/>
      </w:rPr>
      <w:fldChar w:fldCharType="separate"/>
    </w:r>
    <w:r w:rsidR="007513D0">
      <w:rPr>
        <w:rStyle w:val="a9"/>
        <w:noProof/>
        <w:sz w:val="21"/>
        <w:szCs w:val="21"/>
      </w:rPr>
      <w:instrText>5</w:instrText>
    </w:r>
    <w:r>
      <w:rPr>
        <w:rStyle w:val="a9"/>
        <w:sz w:val="21"/>
        <w:szCs w:val="21"/>
      </w:rPr>
      <w:fldChar w:fldCharType="end"/>
    </w:r>
    <w:r>
      <w:rPr>
        <w:rStyle w:val="a9"/>
        <w:rFonts w:hint="eastAsia"/>
        <w:sz w:val="21"/>
        <w:szCs w:val="21"/>
      </w:rPr>
      <w:instrText>-1</w:instrText>
    </w:r>
    <w:r>
      <w:rPr>
        <w:rStyle w:val="a9"/>
        <w:sz w:val="21"/>
        <w:szCs w:val="21"/>
      </w:rPr>
      <w:instrText xml:space="preserve"> </w:instrText>
    </w:r>
    <w:r>
      <w:rPr>
        <w:rStyle w:val="a9"/>
        <w:sz w:val="21"/>
        <w:szCs w:val="21"/>
      </w:rPr>
      <w:fldChar w:fldCharType="separate"/>
    </w:r>
    <w:r w:rsidR="007513D0">
      <w:rPr>
        <w:rStyle w:val="a9"/>
        <w:noProof/>
        <w:sz w:val="21"/>
        <w:szCs w:val="21"/>
      </w:rPr>
      <w:t>4</w:t>
    </w:r>
    <w:r>
      <w:rPr>
        <w:rStyle w:val="a9"/>
        <w:sz w:val="21"/>
        <w:szCs w:val="21"/>
      </w:rPr>
      <w:fldChar w:fldCharType="end"/>
    </w:r>
    <w:r w:rsidRPr="00B41F6E">
      <w:rPr>
        <w:rStyle w:val="a9"/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C5D" w:rsidRDefault="000D1C5D">
      <w:r>
        <w:separator/>
      </w:r>
    </w:p>
  </w:footnote>
  <w:footnote w:type="continuationSeparator" w:id="0">
    <w:p w:rsidR="000D1C5D" w:rsidRDefault="000D1C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885" w:rsidRDefault="00F26885" w:rsidP="00255A0C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885" w:rsidRDefault="00F26885" w:rsidP="00255A0C">
    <w:pPr>
      <w:pStyle w:val="a7"/>
      <w:spacing w:before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885" w:rsidRDefault="00F26885" w:rsidP="00255A0C">
    <w:pPr>
      <w:pStyle w:val="a7"/>
      <w:spacing w:before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885" w:rsidRPr="00B41F6E" w:rsidRDefault="0018219A" w:rsidP="00AA61CD">
    <w:pPr>
      <w:pStyle w:val="a7"/>
      <w:pBdr>
        <w:bottom w:val="single" w:sz="4" w:space="1" w:color="auto"/>
      </w:pBdr>
      <w:spacing w:before="240" w:afterLines="100" w:after="240"/>
      <w:jc w:val="both"/>
      <w:rPr>
        <w:sz w:val="21"/>
        <w:szCs w:val="21"/>
      </w:rPr>
    </w:pPr>
    <w:r>
      <w:rPr>
        <w:rFonts w:hint="eastAsia"/>
        <w:sz w:val="21"/>
        <w:szCs w:val="21"/>
      </w:rPr>
      <w:t>SF-OPEN</w:t>
    </w:r>
    <w:r>
      <w:rPr>
        <w:rFonts w:hint="eastAsia"/>
        <w:sz w:val="21"/>
        <w:szCs w:val="21"/>
      </w:rPr>
      <w:t>后端框架说明文档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83D"/>
    <w:multiLevelType w:val="hybridMultilevel"/>
    <w:tmpl w:val="009EF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5348FF"/>
    <w:multiLevelType w:val="hybridMultilevel"/>
    <w:tmpl w:val="C584D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E65669"/>
    <w:multiLevelType w:val="multilevel"/>
    <w:tmpl w:val="2F3208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0AC68EB"/>
    <w:multiLevelType w:val="hybridMultilevel"/>
    <w:tmpl w:val="A4B685DC"/>
    <w:lvl w:ilvl="0" w:tplc="CC6E20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6E57D6"/>
    <w:multiLevelType w:val="hybridMultilevel"/>
    <w:tmpl w:val="DE5036FA"/>
    <w:lvl w:ilvl="0" w:tplc="5142B69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9D2"/>
    <w:rsid w:val="00002D7B"/>
    <w:rsid w:val="00006D15"/>
    <w:rsid w:val="00011BF2"/>
    <w:rsid w:val="000139E6"/>
    <w:rsid w:val="00014872"/>
    <w:rsid w:val="000230FB"/>
    <w:rsid w:val="00024548"/>
    <w:rsid w:val="00026CAA"/>
    <w:rsid w:val="0003786A"/>
    <w:rsid w:val="00041E7D"/>
    <w:rsid w:val="00046184"/>
    <w:rsid w:val="00052162"/>
    <w:rsid w:val="00052BFE"/>
    <w:rsid w:val="00065A85"/>
    <w:rsid w:val="000718AF"/>
    <w:rsid w:val="00076AD4"/>
    <w:rsid w:val="000836C2"/>
    <w:rsid w:val="00091ADD"/>
    <w:rsid w:val="00093F03"/>
    <w:rsid w:val="000A2A57"/>
    <w:rsid w:val="000A70DA"/>
    <w:rsid w:val="000D1C5D"/>
    <w:rsid w:val="000D2337"/>
    <w:rsid w:val="000D3F68"/>
    <w:rsid w:val="000D546C"/>
    <w:rsid w:val="000F13E3"/>
    <w:rsid w:val="000F5ACD"/>
    <w:rsid w:val="001009D2"/>
    <w:rsid w:val="00107984"/>
    <w:rsid w:val="00107C8E"/>
    <w:rsid w:val="00116CB5"/>
    <w:rsid w:val="00122082"/>
    <w:rsid w:val="00124450"/>
    <w:rsid w:val="00127DB9"/>
    <w:rsid w:val="00132BCB"/>
    <w:rsid w:val="00140814"/>
    <w:rsid w:val="00146C65"/>
    <w:rsid w:val="0015727F"/>
    <w:rsid w:val="001635FE"/>
    <w:rsid w:val="00163C1C"/>
    <w:rsid w:val="00166FD2"/>
    <w:rsid w:val="0017736E"/>
    <w:rsid w:val="0018219A"/>
    <w:rsid w:val="00191D96"/>
    <w:rsid w:val="00195B02"/>
    <w:rsid w:val="001A01C9"/>
    <w:rsid w:val="001A1052"/>
    <w:rsid w:val="001B60D7"/>
    <w:rsid w:val="001C0D83"/>
    <w:rsid w:val="001C67CA"/>
    <w:rsid w:val="001C6B70"/>
    <w:rsid w:val="001E2C7F"/>
    <w:rsid w:val="001E6EBD"/>
    <w:rsid w:val="001F39F1"/>
    <w:rsid w:val="001F5C3D"/>
    <w:rsid w:val="001F71F9"/>
    <w:rsid w:val="00202FD5"/>
    <w:rsid w:val="00211E3D"/>
    <w:rsid w:val="0023073C"/>
    <w:rsid w:val="00237394"/>
    <w:rsid w:val="00245977"/>
    <w:rsid w:val="002464DB"/>
    <w:rsid w:val="002552FB"/>
    <w:rsid w:val="0025566C"/>
    <w:rsid w:val="00255A0C"/>
    <w:rsid w:val="00275F77"/>
    <w:rsid w:val="00290242"/>
    <w:rsid w:val="00297031"/>
    <w:rsid w:val="002A2184"/>
    <w:rsid w:val="002A6E22"/>
    <w:rsid w:val="002B5EA7"/>
    <w:rsid w:val="002B7A8B"/>
    <w:rsid w:val="002C6CF4"/>
    <w:rsid w:val="002D7498"/>
    <w:rsid w:val="002E6EDB"/>
    <w:rsid w:val="002F1DBD"/>
    <w:rsid w:val="002F22FE"/>
    <w:rsid w:val="00302601"/>
    <w:rsid w:val="00310670"/>
    <w:rsid w:val="00310E94"/>
    <w:rsid w:val="0031257A"/>
    <w:rsid w:val="00313D16"/>
    <w:rsid w:val="00314519"/>
    <w:rsid w:val="00317B0E"/>
    <w:rsid w:val="0032186A"/>
    <w:rsid w:val="0033405D"/>
    <w:rsid w:val="00356E2D"/>
    <w:rsid w:val="00360406"/>
    <w:rsid w:val="003606CA"/>
    <w:rsid w:val="00363FEC"/>
    <w:rsid w:val="00370C8A"/>
    <w:rsid w:val="0038223F"/>
    <w:rsid w:val="00383391"/>
    <w:rsid w:val="0038361F"/>
    <w:rsid w:val="00386F00"/>
    <w:rsid w:val="003976FE"/>
    <w:rsid w:val="003A50D1"/>
    <w:rsid w:val="003A639E"/>
    <w:rsid w:val="003A7968"/>
    <w:rsid w:val="003B29D2"/>
    <w:rsid w:val="003B6077"/>
    <w:rsid w:val="003C03A2"/>
    <w:rsid w:val="003D4331"/>
    <w:rsid w:val="003D4BCE"/>
    <w:rsid w:val="003E0D7D"/>
    <w:rsid w:val="0040195D"/>
    <w:rsid w:val="004022B2"/>
    <w:rsid w:val="00407E63"/>
    <w:rsid w:val="00414741"/>
    <w:rsid w:val="004200F4"/>
    <w:rsid w:val="0042234D"/>
    <w:rsid w:val="00427FF3"/>
    <w:rsid w:val="00441190"/>
    <w:rsid w:val="004465EF"/>
    <w:rsid w:val="0044786D"/>
    <w:rsid w:val="00452CD9"/>
    <w:rsid w:val="00453421"/>
    <w:rsid w:val="00457F56"/>
    <w:rsid w:val="004619EF"/>
    <w:rsid w:val="00462ABF"/>
    <w:rsid w:val="0046416E"/>
    <w:rsid w:val="004656A5"/>
    <w:rsid w:val="004669E9"/>
    <w:rsid w:val="004725E5"/>
    <w:rsid w:val="00474D4A"/>
    <w:rsid w:val="004757F5"/>
    <w:rsid w:val="00476BCF"/>
    <w:rsid w:val="00477054"/>
    <w:rsid w:val="00481220"/>
    <w:rsid w:val="00492D5A"/>
    <w:rsid w:val="00497228"/>
    <w:rsid w:val="004A0155"/>
    <w:rsid w:val="004B5E64"/>
    <w:rsid w:val="004C2A7D"/>
    <w:rsid w:val="004D6437"/>
    <w:rsid w:val="004D7CF8"/>
    <w:rsid w:val="00501E25"/>
    <w:rsid w:val="00507A64"/>
    <w:rsid w:val="00520762"/>
    <w:rsid w:val="00521830"/>
    <w:rsid w:val="005270B7"/>
    <w:rsid w:val="00537606"/>
    <w:rsid w:val="00550071"/>
    <w:rsid w:val="00565C96"/>
    <w:rsid w:val="00570636"/>
    <w:rsid w:val="005719EF"/>
    <w:rsid w:val="00572B70"/>
    <w:rsid w:val="00585701"/>
    <w:rsid w:val="00585927"/>
    <w:rsid w:val="00587373"/>
    <w:rsid w:val="005903A0"/>
    <w:rsid w:val="00594F54"/>
    <w:rsid w:val="005A39D2"/>
    <w:rsid w:val="005B3996"/>
    <w:rsid w:val="005B54B6"/>
    <w:rsid w:val="005B704B"/>
    <w:rsid w:val="005C1598"/>
    <w:rsid w:val="005C1A30"/>
    <w:rsid w:val="005C2A1E"/>
    <w:rsid w:val="005C3241"/>
    <w:rsid w:val="005D1D90"/>
    <w:rsid w:val="005E3F82"/>
    <w:rsid w:val="005E5253"/>
    <w:rsid w:val="005E7054"/>
    <w:rsid w:val="00602C3B"/>
    <w:rsid w:val="00610B96"/>
    <w:rsid w:val="00634845"/>
    <w:rsid w:val="006351DB"/>
    <w:rsid w:val="00635E8D"/>
    <w:rsid w:val="00636B89"/>
    <w:rsid w:val="00642917"/>
    <w:rsid w:val="00644667"/>
    <w:rsid w:val="00645FBE"/>
    <w:rsid w:val="00647515"/>
    <w:rsid w:val="006536BD"/>
    <w:rsid w:val="0065520C"/>
    <w:rsid w:val="00655846"/>
    <w:rsid w:val="00655CE5"/>
    <w:rsid w:val="00657C38"/>
    <w:rsid w:val="00664767"/>
    <w:rsid w:val="00665074"/>
    <w:rsid w:val="00672274"/>
    <w:rsid w:val="00674E76"/>
    <w:rsid w:val="00680495"/>
    <w:rsid w:val="00681129"/>
    <w:rsid w:val="006825B9"/>
    <w:rsid w:val="00691D11"/>
    <w:rsid w:val="006962B7"/>
    <w:rsid w:val="006A2582"/>
    <w:rsid w:val="006C0342"/>
    <w:rsid w:val="006D4A84"/>
    <w:rsid w:val="006D66B4"/>
    <w:rsid w:val="006E2B7D"/>
    <w:rsid w:val="006E6AFA"/>
    <w:rsid w:val="00704DCC"/>
    <w:rsid w:val="00705544"/>
    <w:rsid w:val="0071286E"/>
    <w:rsid w:val="007131E2"/>
    <w:rsid w:val="00713CE1"/>
    <w:rsid w:val="00733FD4"/>
    <w:rsid w:val="0073768F"/>
    <w:rsid w:val="007513D0"/>
    <w:rsid w:val="00751951"/>
    <w:rsid w:val="007617B4"/>
    <w:rsid w:val="007676B0"/>
    <w:rsid w:val="00784ABE"/>
    <w:rsid w:val="00790456"/>
    <w:rsid w:val="00795388"/>
    <w:rsid w:val="007A504F"/>
    <w:rsid w:val="007A6102"/>
    <w:rsid w:val="007A72F8"/>
    <w:rsid w:val="007B0CF7"/>
    <w:rsid w:val="007B3ACF"/>
    <w:rsid w:val="007B511E"/>
    <w:rsid w:val="007C64A1"/>
    <w:rsid w:val="007D2357"/>
    <w:rsid w:val="007E72EF"/>
    <w:rsid w:val="007E7818"/>
    <w:rsid w:val="008015EB"/>
    <w:rsid w:val="00804160"/>
    <w:rsid w:val="00811B4E"/>
    <w:rsid w:val="00822318"/>
    <w:rsid w:val="00822AFD"/>
    <w:rsid w:val="00832044"/>
    <w:rsid w:val="00842F0D"/>
    <w:rsid w:val="00846918"/>
    <w:rsid w:val="00861289"/>
    <w:rsid w:val="00865407"/>
    <w:rsid w:val="00865755"/>
    <w:rsid w:val="00870266"/>
    <w:rsid w:val="00873798"/>
    <w:rsid w:val="00875530"/>
    <w:rsid w:val="00895D1B"/>
    <w:rsid w:val="008A11B0"/>
    <w:rsid w:val="008A3F40"/>
    <w:rsid w:val="008A7E3F"/>
    <w:rsid w:val="008B15A2"/>
    <w:rsid w:val="008C0E3E"/>
    <w:rsid w:val="008E2D0B"/>
    <w:rsid w:val="008E324B"/>
    <w:rsid w:val="008F0C25"/>
    <w:rsid w:val="00902DB7"/>
    <w:rsid w:val="009118E8"/>
    <w:rsid w:val="00914156"/>
    <w:rsid w:val="00914BC9"/>
    <w:rsid w:val="009338A7"/>
    <w:rsid w:val="00944B5E"/>
    <w:rsid w:val="009461E9"/>
    <w:rsid w:val="00956AEE"/>
    <w:rsid w:val="00957E53"/>
    <w:rsid w:val="009730B6"/>
    <w:rsid w:val="00973D03"/>
    <w:rsid w:val="009765E9"/>
    <w:rsid w:val="00980791"/>
    <w:rsid w:val="00986B28"/>
    <w:rsid w:val="009877CD"/>
    <w:rsid w:val="00990020"/>
    <w:rsid w:val="00990CD5"/>
    <w:rsid w:val="00995555"/>
    <w:rsid w:val="0099722C"/>
    <w:rsid w:val="009976DC"/>
    <w:rsid w:val="009A193C"/>
    <w:rsid w:val="009A226B"/>
    <w:rsid w:val="009A39AF"/>
    <w:rsid w:val="009B614F"/>
    <w:rsid w:val="009C34EB"/>
    <w:rsid w:val="009C46E1"/>
    <w:rsid w:val="00A02F62"/>
    <w:rsid w:val="00A05CC8"/>
    <w:rsid w:val="00A16CCC"/>
    <w:rsid w:val="00A235A6"/>
    <w:rsid w:val="00A26708"/>
    <w:rsid w:val="00A26EDB"/>
    <w:rsid w:val="00A446E9"/>
    <w:rsid w:val="00A45060"/>
    <w:rsid w:val="00A46044"/>
    <w:rsid w:val="00A557FF"/>
    <w:rsid w:val="00A641C4"/>
    <w:rsid w:val="00A72E9E"/>
    <w:rsid w:val="00A74F61"/>
    <w:rsid w:val="00A863DA"/>
    <w:rsid w:val="00A91782"/>
    <w:rsid w:val="00AA5C73"/>
    <w:rsid w:val="00AA61CD"/>
    <w:rsid w:val="00AA61E5"/>
    <w:rsid w:val="00AB7B4C"/>
    <w:rsid w:val="00AC07D7"/>
    <w:rsid w:val="00AC52D5"/>
    <w:rsid w:val="00AE6D82"/>
    <w:rsid w:val="00AF16C7"/>
    <w:rsid w:val="00AF7D72"/>
    <w:rsid w:val="00B00E64"/>
    <w:rsid w:val="00B12214"/>
    <w:rsid w:val="00B16159"/>
    <w:rsid w:val="00B169FD"/>
    <w:rsid w:val="00B40F56"/>
    <w:rsid w:val="00B41F6E"/>
    <w:rsid w:val="00B501A0"/>
    <w:rsid w:val="00B63DA7"/>
    <w:rsid w:val="00B716F0"/>
    <w:rsid w:val="00B71C7E"/>
    <w:rsid w:val="00B76B0F"/>
    <w:rsid w:val="00B875CE"/>
    <w:rsid w:val="00BA00CF"/>
    <w:rsid w:val="00BA41C2"/>
    <w:rsid w:val="00BB2390"/>
    <w:rsid w:val="00BB3E6F"/>
    <w:rsid w:val="00BC189D"/>
    <w:rsid w:val="00BC2DB5"/>
    <w:rsid w:val="00BC34E7"/>
    <w:rsid w:val="00BD3471"/>
    <w:rsid w:val="00BD7AF4"/>
    <w:rsid w:val="00BF5ACB"/>
    <w:rsid w:val="00BF7151"/>
    <w:rsid w:val="00C067EB"/>
    <w:rsid w:val="00C10D28"/>
    <w:rsid w:val="00C117B3"/>
    <w:rsid w:val="00C13D92"/>
    <w:rsid w:val="00C22EA4"/>
    <w:rsid w:val="00C25726"/>
    <w:rsid w:val="00C36C1A"/>
    <w:rsid w:val="00C40079"/>
    <w:rsid w:val="00C45856"/>
    <w:rsid w:val="00C52A3D"/>
    <w:rsid w:val="00C623D7"/>
    <w:rsid w:val="00C70FDD"/>
    <w:rsid w:val="00C7336A"/>
    <w:rsid w:val="00C736E2"/>
    <w:rsid w:val="00C759E7"/>
    <w:rsid w:val="00C8651C"/>
    <w:rsid w:val="00C90ACE"/>
    <w:rsid w:val="00C927A4"/>
    <w:rsid w:val="00C94100"/>
    <w:rsid w:val="00CC0479"/>
    <w:rsid w:val="00CC600E"/>
    <w:rsid w:val="00CD249E"/>
    <w:rsid w:val="00CE04C3"/>
    <w:rsid w:val="00CE6EDF"/>
    <w:rsid w:val="00CF07E6"/>
    <w:rsid w:val="00CF5925"/>
    <w:rsid w:val="00D01599"/>
    <w:rsid w:val="00D13702"/>
    <w:rsid w:val="00D17BB8"/>
    <w:rsid w:val="00D17FEB"/>
    <w:rsid w:val="00D36660"/>
    <w:rsid w:val="00D42006"/>
    <w:rsid w:val="00D432BF"/>
    <w:rsid w:val="00D61040"/>
    <w:rsid w:val="00D64ACA"/>
    <w:rsid w:val="00D65787"/>
    <w:rsid w:val="00D7236A"/>
    <w:rsid w:val="00D73DFD"/>
    <w:rsid w:val="00D854EF"/>
    <w:rsid w:val="00D92F2F"/>
    <w:rsid w:val="00D955C8"/>
    <w:rsid w:val="00D9611A"/>
    <w:rsid w:val="00DA11F0"/>
    <w:rsid w:val="00DA431A"/>
    <w:rsid w:val="00DA7379"/>
    <w:rsid w:val="00DA7D6C"/>
    <w:rsid w:val="00DB5DEF"/>
    <w:rsid w:val="00DC3D87"/>
    <w:rsid w:val="00DC5B84"/>
    <w:rsid w:val="00DD2149"/>
    <w:rsid w:val="00DD7A68"/>
    <w:rsid w:val="00DE5BC8"/>
    <w:rsid w:val="00E01680"/>
    <w:rsid w:val="00E11E01"/>
    <w:rsid w:val="00E12F77"/>
    <w:rsid w:val="00E14CD3"/>
    <w:rsid w:val="00E34B4F"/>
    <w:rsid w:val="00E363C1"/>
    <w:rsid w:val="00E4130E"/>
    <w:rsid w:val="00E57C74"/>
    <w:rsid w:val="00E605EC"/>
    <w:rsid w:val="00E743A4"/>
    <w:rsid w:val="00E847AF"/>
    <w:rsid w:val="00EB3D6E"/>
    <w:rsid w:val="00EC0763"/>
    <w:rsid w:val="00EC710C"/>
    <w:rsid w:val="00EC7471"/>
    <w:rsid w:val="00ED09FD"/>
    <w:rsid w:val="00ED2E72"/>
    <w:rsid w:val="00ED3244"/>
    <w:rsid w:val="00EE187C"/>
    <w:rsid w:val="00EF06A5"/>
    <w:rsid w:val="00EF1C5F"/>
    <w:rsid w:val="00EF2180"/>
    <w:rsid w:val="00EF361E"/>
    <w:rsid w:val="00EF62C1"/>
    <w:rsid w:val="00F0004A"/>
    <w:rsid w:val="00F01016"/>
    <w:rsid w:val="00F114FC"/>
    <w:rsid w:val="00F21A43"/>
    <w:rsid w:val="00F23AFA"/>
    <w:rsid w:val="00F25DC6"/>
    <w:rsid w:val="00F26885"/>
    <w:rsid w:val="00F31227"/>
    <w:rsid w:val="00F34E2E"/>
    <w:rsid w:val="00F5154E"/>
    <w:rsid w:val="00F62204"/>
    <w:rsid w:val="00F65A49"/>
    <w:rsid w:val="00F7134E"/>
    <w:rsid w:val="00F74377"/>
    <w:rsid w:val="00F87F52"/>
    <w:rsid w:val="00F92EDF"/>
    <w:rsid w:val="00FA131A"/>
    <w:rsid w:val="00FA68C4"/>
    <w:rsid w:val="00FB0394"/>
    <w:rsid w:val="00FB193D"/>
    <w:rsid w:val="00FB1E9B"/>
    <w:rsid w:val="00FB2174"/>
    <w:rsid w:val="00FB6629"/>
    <w:rsid w:val="00FC0342"/>
    <w:rsid w:val="00FC075C"/>
    <w:rsid w:val="00FC588C"/>
    <w:rsid w:val="00FE10C7"/>
    <w:rsid w:val="00FF1416"/>
    <w:rsid w:val="00FF365E"/>
    <w:rsid w:val="00FF6CFC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F5ACD"/>
    <w:pPr>
      <w:keepNext/>
      <w:keepLines/>
      <w:numPr>
        <w:numId w:val="1"/>
      </w:numPr>
      <w:spacing w:beforeLines="50" w:before="50" w:afterLines="50" w:after="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SFBody"/>
    <w:qFormat/>
    <w:rsid w:val="000F5ACD"/>
    <w:pPr>
      <w:keepNext/>
      <w:keepLines/>
      <w:numPr>
        <w:ilvl w:val="1"/>
        <w:numId w:val="1"/>
      </w:numPr>
      <w:spacing w:beforeLines="50" w:before="50" w:afterLines="50" w:after="50" w:line="360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SFBody"/>
    <w:qFormat/>
    <w:rsid w:val="00457F56"/>
    <w:pPr>
      <w:keepNext/>
      <w:keepLines/>
      <w:numPr>
        <w:ilvl w:val="2"/>
        <w:numId w:val="1"/>
      </w:numPr>
      <w:spacing w:beforeLines="50" w:before="50" w:afterLines="50" w:after="5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SFBody"/>
    <w:qFormat/>
    <w:rsid w:val="00457F56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qFormat/>
    <w:rsid w:val="00C623D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0F5A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F5A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F5A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F5A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17B0E"/>
    <w:pPr>
      <w:spacing w:beforeLines="1800" w:before="1800" w:afterLines="100" w:after="100" w:line="360" w:lineRule="auto"/>
      <w:jc w:val="center"/>
    </w:pPr>
    <w:rPr>
      <w:rFonts w:ascii="Arial" w:hAnsi="Arial" w:cs="Arial"/>
      <w:b/>
      <w:bCs/>
      <w:sz w:val="48"/>
      <w:szCs w:val="32"/>
    </w:rPr>
  </w:style>
  <w:style w:type="paragraph" w:styleId="a4">
    <w:name w:val="Document Map"/>
    <w:basedOn w:val="a"/>
    <w:semiHidden/>
    <w:rsid w:val="00DD2149"/>
    <w:pPr>
      <w:shd w:val="clear" w:color="auto" w:fill="000080"/>
    </w:pPr>
  </w:style>
  <w:style w:type="paragraph" w:styleId="a5">
    <w:name w:val="Subtitle"/>
    <w:basedOn w:val="a"/>
    <w:qFormat/>
    <w:rsid w:val="00D42006"/>
    <w:pPr>
      <w:spacing w:before="240" w:after="60" w:line="312" w:lineRule="auto"/>
      <w:jc w:val="center"/>
    </w:pPr>
    <w:rPr>
      <w:rFonts w:ascii="Arial" w:hAnsi="Arial" w:cs="Arial"/>
      <w:b/>
      <w:bCs/>
      <w:kern w:val="28"/>
      <w:sz w:val="44"/>
      <w:szCs w:val="32"/>
    </w:rPr>
  </w:style>
  <w:style w:type="paragraph" w:customStyle="1" w:styleId="a6">
    <w:name w:val="封面副标题"/>
    <w:basedOn w:val="a5"/>
    <w:rsid w:val="00D17FEB"/>
    <w:pPr>
      <w:spacing w:beforeLines="200" w:before="200" w:afterLines="50" w:after="50" w:line="240" w:lineRule="auto"/>
    </w:pPr>
    <w:rPr>
      <w:rFonts w:ascii="Times New Roman" w:hAnsi="Times New Roman"/>
      <w:b w:val="0"/>
      <w:sz w:val="48"/>
    </w:rPr>
  </w:style>
  <w:style w:type="paragraph" w:styleId="a7">
    <w:name w:val="header"/>
    <w:basedOn w:val="a"/>
    <w:rsid w:val="00255A0C"/>
    <w:pPr>
      <w:tabs>
        <w:tab w:val="center" w:pos="4153"/>
        <w:tab w:val="right" w:pos="8306"/>
      </w:tabs>
      <w:snapToGrid w:val="0"/>
      <w:spacing w:beforeLines="100" w:before="100"/>
      <w:jc w:val="center"/>
    </w:pPr>
    <w:rPr>
      <w:sz w:val="24"/>
      <w:szCs w:val="18"/>
    </w:rPr>
  </w:style>
  <w:style w:type="paragraph" w:styleId="a8">
    <w:name w:val="footer"/>
    <w:basedOn w:val="a"/>
    <w:rsid w:val="00255A0C"/>
    <w:pPr>
      <w:tabs>
        <w:tab w:val="center" w:pos="4153"/>
        <w:tab w:val="right" w:pos="8306"/>
      </w:tabs>
      <w:snapToGrid w:val="0"/>
      <w:jc w:val="left"/>
    </w:pPr>
    <w:rPr>
      <w:sz w:val="24"/>
      <w:szCs w:val="18"/>
    </w:rPr>
  </w:style>
  <w:style w:type="character" w:styleId="a9">
    <w:name w:val="page number"/>
    <w:basedOn w:val="a0"/>
    <w:rsid w:val="00255A0C"/>
  </w:style>
  <w:style w:type="paragraph" w:styleId="20">
    <w:name w:val="toc 2"/>
    <w:basedOn w:val="a"/>
    <w:next w:val="a"/>
    <w:autoRedefine/>
    <w:uiPriority w:val="39"/>
    <w:rsid w:val="003D4331"/>
    <w:pPr>
      <w:tabs>
        <w:tab w:val="left" w:pos="630"/>
        <w:tab w:val="right" w:leader="dot" w:pos="8820"/>
      </w:tabs>
      <w:ind w:leftChars="100" w:left="210"/>
    </w:pPr>
  </w:style>
  <w:style w:type="character" w:styleId="aa">
    <w:name w:val="Hyperlink"/>
    <w:basedOn w:val="a0"/>
    <w:uiPriority w:val="99"/>
    <w:rsid w:val="00D9611A"/>
    <w:rPr>
      <w:color w:val="0000FF"/>
      <w:u w:val="single"/>
    </w:rPr>
  </w:style>
  <w:style w:type="paragraph" w:customStyle="1" w:styleId="SFBody">
    <w:name w:val="SFBody"/>
    <w:basedOn w:val="a"/>
    <w:rsid w:val="000F5ACD"/>
    <w:pPr>
      <w:spacing w:line="360" w:lineRule="auto"/>
      <w:ind w:firstLineChars="200" w:firstLine="200"/>
    </w:pPr>
  </w:style>
  <w:style w:type="paragraph" w:styleId="70">
    <w:name w:val="toc 7"/>
    <w:basedOn w:val="a"/>
    <w:next w:val="a"/>
    <w:autoRedefine/>
    <w:semiHidden/>
    <w:rsid w:val="000F5ACD"/>
    <w:pPr>
      <w:ind w:leftChars="1200" w:left="2520"/>
    </w:pPr>
  </w:style>
  <w:style w:type="table" w:styleId="ab">
    <w:name w:val="Table Grid"/>
    <w:basedOn w:val="a1"/>
    <w:rsid w:val="000F5A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FTTitle">
    <w:name w:val="SFTTitle"/>
    <w:basedOn w:val="SFBody"/>
    <w:rsid w:val="00EF361E"/>
    <w:pPr>
      <w:spacing w:beforeLines="50" w:before="50" w:afterLines="50" w:after="50" w:line="240" w:lineRule="auto"/>
      <w:ind w:firstLineChars="0" w:firstLine="0"/>
      <w:jc w:val="center"/>
    </w:pPr>
    <w:rPr>
      <w:b/>
      <w:sz w:val="24"/>
    </w:rPr>
  </w:style>
  <w:style w:type="paragraph" w:styleId="90">
    <w:name w:val="toc 9"/>
    <w:basedOn w:val="a"/>
    <w:next w:val="a"/>
    <w:autoRedefine/>
    <w:semiHidden/>
    <w:rsid w:val="00297031"/>
    <w:pPr>
      <w:widowControl/>
      <w:ind w:left="1920"/>
      <w:jc w:val="left"/>
    </w:pPr>
    <w:rPr>
      <w:rFonts w:ascii="Times" w:eastAsia="Times" w:hAnsi="Times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3D4331"/>
    <w:pPr>
      <w:tabs>
        <w:tab w:val="left" w:pos="315"/>
        <w:tab w:val="right" w:leader="dot" w:pos="8820"/>
      </w:tabs>
    </w:pPr>
  </w:style>
  <w:style w:type="paragraph" w:customStyle="1" w:styleId="0201">
    <w:name w:val="样式 封面副标题 + 段前: 0.2 行 段后: 0.1 行"/>
    <w:basedOn w:val="a6"/>
    <w:rsid w:val="00D17FEB"/>
    <w:pPr>
      <w:spacing w:beforeLines="50" w:before="50"/>
    </w:pPr>
    <w:rPr>
      <w:rFonts w:cs="宋体"/>
      <w:bCs w:val="0"/>
      <w:szCs w:val="20"/>
    </w:rPr>
  </w:style>
  <w:style w:type="paragraph" w:customStyle="1" w:styleId="02010501">
    <w:name w:val="样式 样式 封面副标题 + 段前: 0.2 行 段后: 0.1 行 + 段前: 0.5 行 段后: 0.1 行"/>
    <w:basedOn w:val="0201"/>
    <w:rsid w:val="00861289"/>
    <w:pPr>
      <w:spacing w:beforeLines="200" w:before="200"/>
    </w:pPr>
  </w:style>
  <w:style w:type="paragraph" w:customStyle="1" w:styleId="181">
    <w:name w:val="样式 标题 + 段前: 18 行 段后: 1 行"/>
    <w:basedOn w:val="a3"/>
    <w:rsid w:val="00D17FEB"/>
    <w:pPr>
      <w:spacing w:before="5616" w:after="312"/>
    </w:pPr>
    <w:rPr>
      <w:rFonts w:ascii="Times New Roman" w:hAnsi="Times New Roman" w:cs="宋体"/>
      <w:szCs w:val="20"/>
    </w:rPr>
  </w:style>
  <w:style w:type="paragraph" w:customStyle="1" w:styleId="21">
    <w:name w:val="样式 目录 2 + 左侧:  1 字符"/>
    <w:basedOn w:val="20"/>
    <w:rsid w:val="00713CE1"/>
    <w:pPr>
      <w:ind w:left="100"/>
    </w:pPr>
    <w:rPr>
      <w:rFonts w:cs="宋体"/>
      <w:szCs w:val="20"/>
    </w:rPr>
  </w:style>
  <w:style w:type="paragraph" w:styleId="30">
    <w:name w:val="toc 3"/>
    <w:basedOn w:val="a"/>
    <w:next w:val="a"/>
    <w:autoRedefine/>
    <w:uiPriority w:val="39"/>
    <w:rsid w:val="003D4331"/>
    <w:pPr>
      <w:tabs>
        <w:tab w:val="left" w:pos="1260"/>
        <w:tab w:val="left" w:pos="2520"/>
        <w:tab w:val="right" w:leader="dot" w:pos="8820"/>
      </w:tabs>
      <w:ind w:leftChars="300" w:left="630"/>
    </w:pPr>
  </w:style>
  <w:style w:type="paragraph" w:styleId="ac">
    <w:name w:val="Balloon Text"/>
    <w:basedOn w:val="a"/>
    <w:link w:val="Char"/>
    <w:rsid w:val="000A2A57"/>
    <w:rPr>
      <w:sz w:val="18"/>
      <w:szCs w:val="18"/>
    </w:rPr>
  </w:style>
  <w:style w:type="character" w:customStyle="1" w:styleId="Char">
    <w:name w:val="批注框文本 Char"/>
    <w:basedOn w:val="a0"/>
    <w:link w:val="ac"/>
    <w:rsid w:val="000A2A57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36040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rsid w:val="00986B28"/>
    <w:pPr>
      <w:ind w:leftChars="600" w:left="1260"/>
    </w:pPr>
  </w:style>
  <w:style w:type="paragraph" w:styleId="HTML">
    <w:name w:val="HTML Preformatted"/>
    <w:basedOn w:val="a"/>
    <w:link w:val="HTMLChar"/>
    <w:uiPriority w:val="99"/>
    <w:unhideWhenUsed/>
    <w:rsid w:val="007D2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D2357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F5ACD"/>
    <w:pPr>
      <w:keepNext/>
      <w:keepLines/>
      <w:numPr>
        <w:numId w:val="1"/>
      </w:numPr>
      <w:spacing w:beforeLines="50" w:before="50" w:afterLines="50" w:after="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SFBody"/>
    <w:qFormat/>
    <w:rsid w:val="000F5ACD"/>
    <w:pPr>
      <w:keepNext/>
      <w:keepLines/>
      <w:numPr>
        <w:ilvl w:val="1"/>
        <w:numId w:val="1"/>
      </w:numPr>
      <w:spacing w:beforeLines="50" w:before="50" w:afterLines="50" w:after="50" w:line="360" w:lineRule="auto"/>
      <w:outlineLvl w:val="1"/>
    </w:pPr>
    <w:rPr>
      <w:rFonts w:ascii="Arial" w:hAnsi="Arial"/>
      <w:b/>
      <w:bCs/>
      <w:sz w:val="30"/>
      <w:szCs w:val="32"/>
    </w:rPr>
  </w:style>
  <w:style w:type="paragraph" w:styleId="3">
    <w:name w:val="heading 3"/>
    <w:basedOn w:val="a"/>
    <w:next w:val="SFBody"/>
    <w:qFormat/>
    <w:rsid w:val="00457F56"/>
    <w:pPr>
      <w:keepNext/>
      <w:keepLines/>
      <w:numPr>
        <w:ilvl w:val="2"/>
        <w:numId w:val="1"/>
      </w:numPr>
      <w:spacing w:beforeLines="50" w:before="50" w:afterLines="50" w:after="50" w:line="36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SFBody"/>
    <w:qFormat/>
    <w:rsid w:val="00457F56"/>
    <w:pPr>
      <w:keepNext/>
      <w:keepLines/>
      <w:numPr>
        <w:ilvl w:val="3"/>
        <w:numId w:val="1"/>
      </w:numPr>
      <w:spacing w:line="360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basedOn w:val="a"/>
    <w:next w:val="a"/>
    <w:qFormat/>
    <w:rsid w:val="00C623D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0F5A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F5A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F5A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F5A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317B0E"/>
    <w:pPr>
      <w:spacing w:beforeLines="1800" w:before="1800" w:afterLines="100" w:after="100" w:line="360" w:lineRule="auto"/>
      <w:jc w:val="center"/>
    </w:pPr>
    <w:rPr>
      <w:rFonts w:ascii="Arial" w:hAnsi="Arial" w:cs="Arial"/>
      <w:b/>
      <w:bCs/>
      <w:sz w:val="48"/>
      <w:szCs w:val="32"/>
    </w:rPr>
  </w:style>
  <w:style w:type="paragraph" w:styleId="a4">
    <w:name w:val="Document Map"/>
    <w:basedOn w:val="a"/>
    <w:semiHidden/>
    <w:rsid w:val="00DD2149"/>
    <w:pPr>
      <w:shd w:val="clear" w:color="auto" w:fill="000080"/>
    </w:pPr>
  </w:style>
  <w:style w:type="paragraph" w:styleId="a5">
    <w:name w:val="Subtitle"/>
    <w:basedOn w:val="a"/>
    <w:qFormat/>
    <w:rsid w:val="00D42006"/>
    <w:pPr>
      <w:spacing w:before="240" w:after="60" w:line="312" w:lineRule="auto"/>
      <w:jc w:val="center"/>
    </w:pPr>
    <w:rPr>
      <w:rFonts w:ascii="Arial" w:hAnsi="Arial" w:cs="Arial"/>
      <w:b/>
      <w:bCs/>
      <w:kern w:val="28"/>
      <w:sz w:val="44"/>
      <w:szCs w:val="32"/>
    </w:rPr>
  </w:style>
  <w:style w:type="paragraph" w:customStyle="1" w:styleId="a6">
    <w:name w:val="封面副标题"/>
    <w:basedOn w:val="a5"/>
    <w:rsid w:val="00D17FEB"/>
    <w:pPr>
      <w:spacing w:beforeLines="200" w:before="200" w:afterLines="50" w:after="50" w:line="240" w:lineRule="auto"/>
    </w:pPr>
    <w:rPr>
      <w:rFonts w:ascii="Times New Roman" w:hAnsi="Times New Roman"/>
      <w:b w:val="0"/>
      <w:sz w:val="48"/>
    </w:rPr>
  </w:style>
  <w:style w:type="paragraph" w:styleId="a7">
    <w:name w:val="header"/>
    <w:basedOn w:val="a"/>
    <w:rsid w:val="00255A0C"/>
    <w:pPr>
      <w:tabs>
        <w:tab w:val="center" w:pos="4153"/>
        <w:tab w:val="right" w:pos="8306"/>
      </w:tabs>
      <w:snapToGrid w:val="0"/>
      <w:spacing w:beforeLines="100" w:before="100"/>
      <w:jc w:val="center"/>
    </w:pPr>
    <w:rPr>
      <w:sz w:val="24"/>
      <w:szCs w:val="18"/>
    </w:rPr>
  </w:style>
  <w:style w:type="paragraph" w:styleId="a8">
    <w:name w:val="footer"/>
    <w:basedOn w:val="a"/>
    <w:rsid w:val="00255A0C"/>
    <w:pPr>
      <w:tabs>
        <w:tab w:val="center" w:pos="4153"/>
        <w:tab w:val="right" w:pos="8306"/>
      </w:tabs>
      <w:snapToGrid w:val="0"/>
      <w:jc w:val="left"/>
    </w:pPr>
    <w:rPr>
      <w:sz w:val="24"/>
      <w:szCs w:val="18"/>
    </w:rPr>
  </w:style>
  <w:style w:type="character" w:styleId="a9">
    <w:name w:val="page number"/>
    <w:basedOn w:val="a0"/>
    <w:rsid w:val="00255A0C"/>
  </w:style>
  <w:style w:type="paragraph" w:styleId="20">
    <w:name w:val="toc 2"/>
    <w:basedOn w:val="a"/>
    <w:next w:val="a"/>
    <w:autoRedefine/>
    <w:uiPriority w:val="39"/>
    <w:rsid w:val="003D4331"/>
    <w:pPr>
      <w:tabs>
        <w:tab w:val="left" w:pos="630"/>
        <w:tab w:val="right" w:leader="dot" w:pos="8820"/>
      </w:tabs>
      <w:ind w:leftChars="100" w:left="210"/>
    </w:pPr>
  </w:style>
  <w:style w:type="character" w:styleId="aa">
    <w:name w:val="Hyperlink"/>
    <w:basedOn w:val="a0"/>
    <w:uiPriority w:val="99"/>
    <w:rsid w:val="00D9611A"/>
    <w:rPr>
      <w:color w:val="0000FF"/>
      <w:u w:val="single"/>
    </w:rPr>
  </w:style>
  <w:style w:type="paragraph" w:customStyle="1" w:styleId="SFBody">
    <w:name w:val="SFBody"/>
    <w:basedOn w:val="a"/>
    <w:rsid w:val="000F5ACD"/>
    <w:pPr>
      <w:spacing w:line="360" w:lineRule="auto"/>
      <w:ind w:firstLineChars="200" w:firstLine="200"/>
    </w:pPr>
  </w:style>
  <w:style w:type="paragraph" w:styleId="70">
    <w:name w:val="toc 7"/>
    <w:basedOn w:val="a"/>
    <w:next w:val="a"/>
    <w:autoRedefine/>
    <w:semiHidden/>
    <w:rsid w:val="000F5ACD"/>
    <w:pPr>
      <w:ind w:leftChars="1200" w:left="2520"/>
    </w:pPr>
  </w:style>
  <w:style w:type="table" w:styleId="ab">
    <w:name w:val="Table Grid"/>
    <w:basedOn w:val="a1"/>
    <w:rsid w:val="000F5AC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FTTitle">
    <w:name w:val="SFTTitle"/>
    <w:basedOn w:val="SFBody"/>
    <w:rsid w:val="00EF361E"/>
    <w:pPr>
      <w:spacing w:beforeLines="50" w:before="50" w:afterLines="50" w:after="50" w:line="240" w:lineRule="auto"/>
      <w:ind w:firstLineChars="0" w:firstLine="0"/>
      <w:jc w:val="center"/>
    </w:pPr>
    <w:rPr>
      <w:b/>
      <w:sz w:val="24"/>
    </w:rPr>
  </w:style>
  <w:style w:type="paragraph" w:styleId="90">
    <w:name w:val="toc 9"/>
    <w:basedOn w:val="a"/>
    <w:next w:val="a"/>
    <w:autoRedefine/>
    <w:semiHidden/>
    <w:rsid w:val="00297031"/>
    <w:pPr>
      <w:widowControl/>
      <w:ind w:left="1920"/>
      <w:jc w:val="left"/>
    </w:pPr>
    <w:rPr>
      <w:rFonts w:ascii="Times" w:eastAsia="Times" w:hAnsi="Times"/>
      <w:kern w:val="0"/>
      <w:sz w:val="18"/>
      <w:szCs w:val="20"/>
    </w:rPr>
  </w:style>
  <w:style w:type="paragraph" w:styleId="10">
    <w:name w:val="toc 1"/>
    <w:basedOn w:val="a"/>
    <w:next w:val="a"/>
    <w:autoRedefine/>
    <w:uiPriority w:val="39"/>
    <w:rsid w:val="003D4331"/>
    <w:pPr>
      <w:tabs>
        <w:tab w:val="left" w:pos="315"/>
        <w:tab w:val="right" w:leader="dot" w:pos="8820"/>
      </w:tabs>
    </w:pPr>
  </w:style>
  <w:style w:type="paragraph" w:customStyle="1" w:styleId="0201">
    <w:name w:val="样式 封面副标题 + 段前: 0.2 行 段后: 0.1 行"/>
    <w:basedOn w:val="a6"/>
    <w:rsid w:val="00D17FEB"/>
    <w:pPr>
      <w:spacing w:beforeLines="50" w:before="50"/>
    </w:pPr>
    <w:rPr>
      <w:rFonts w:cs="宋体"/>
      <w:bCs w:val="0"/>
      <w:szCs w:val="20"/>
    </w:rPr>
  </w:style>
  <w:style w:type="paragraph" w:customStyle="1" w:styleId="02010501">
    <w:name w:val="样式 样式 封面副标题 + 段前: 0.2 行 段后: 0.1 行 + 段前: 0.5 行 段后: 0.1 行"/>
    <w:basedOn w:val="0201"/>
    <w:rsid w:val="00861289"/>
    <w:pPr>
      <w:spacing w:beforeLines="200" w:before="200"/>
    </w:pPr>
  </w:style>
  <w:style w:type="paragraph" w:customStyle="1" w:styleId="181">
    <w:name w:val="样式 标题 + 段前: 18 行 段后: 1 行"/>
    <w:basedOn w:val="a3"/>
    <w:rsid w:val="00D17FEB"/>
    <w:pPr>
      <w:spacing w:before="5616" w:after="312"/>
    </w:pPr>
    <w:rPr>
      <w:rFonts w:ascii="Times New Roman" w:hAnsi="Times New Roman" w:cs="宋体"/>
      <w:szCs w:val="20"/>
    </w:rPr>
  </w:style>
  <w:style w:type="paragraph" w:customStyle="1" w:styleId="21">
    <w:name w:val="样式 目录 2 + 左侧:  1 字符"/>
    <w:basedOn w:val="20"/>
    <w:rsid w:val="00713CE1"/>
    <w:pPr>
      <w:ind w:left="100"/>
    </w:pPr>
    <w:rPr>
      <w:rFonts w:cs="宋体"/>
      <w:szCs w:val="20"/>
    </w:rPr>
  </w:style>
  <w:style w:type="paragraph" w:styleId="30">
    <w:name w:val="toc 3"/>
    <w:basedOn w:val="a"/>
    <w:next w:val="a"/>
    <w:autoRedefine/>
    <w:uiPriority w:val="39"/>
    <w:rsid w:val="003D4331"/>
    <w:pPr>
      <w:tabs>
        <w:tab w:val="left" w:pos="1260"/>
        <w:tab w:val="left" w:pos="2520"/>
        <w:tab w:val="right" w:leader="dot" w:pos="8820"/>
      </w:tabs>
      <w:ind w:leftChars="300" w:left="630"/>
    </w:pPr>
  </w:style>
  <w:style w:type="paragraph" w:styleId="ac">
    <w:name w:val="Balloon Text"/>
    <w:basedOn w:val="a"/>
    <w:link w:val="Char"/>
    <w:rsid w:val="000A2A57"/>
    <w:rPr>
      <w:sz w:val="18"/>
      <w:szCs w:val="18"/>
    </w:rPr>
  </w:style>
  <w:style w:type="character" w:customStyle="1" w:styleId="Char">
    <w:name w:val="批注框文本 Char"/>
    <w:basedOn w:val="a0"/>
    <w:link w:val="ac"/>
    <w:rsid w:val="000A2A57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36040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rsid w:val="00986B28"/>
    <w:pPr>
      <w:ind w:leftChars="600" w:left="1260"/>
    </w:pPr>
  </w:style>
  <w:style w:type="paragraph" w:styleId="HTML">
    <w:name w:val="HTML Preformatted"/>
    <w:basedOn w:val="a"/>
    <w:link w:val="HTMLChar"/>
    <w:uiPriority w:val="99"/>
    <w:unhideWhenUsed/>
    <w:rsid w:val="007D23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7D2357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osfp.sf-express.com/index.php/47&amp;page_id=4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osfp.sf-express.com/index.php/44&amp;page_id=39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316;&#30446;&#24405;\&#26032;&#30446;&#24405;&#32500;&#25252;\&#25991;&#26723;&#27169;&#29256;\M&amp;E%20II-TMP-&#35774;&#35745;&#26041;&#26696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CAEE1-2969-4052-8F09-E8600A944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M&amp;E II-TMP-设计方案模版</Template>
  <TotalTime>240</TotalTime>
  <Pages>5</Pages>
  <Words>238</Words>
  <Characters>1358</Characters>
  <Application>Microsoft Office Word</Application>
  <DocSecurity>0</DocSecurity>
  <Lines>11</Lines>
  <Paragraphs>3</Paragraphs>
  <ScaleCrop>false</ScaleCrop>
  <Company>sf</Company>
  <LinksUpToDate>false</LinksUpToDate>
  <CharactersWithSpaces>1593</CharactersWithSpaces>
  <SharedDoc>false</SharedDoc>
  <HLinks>
    <vt:vector size="126" baseType="variant">
      <vt:variant>
        <vt:i4>3685803</vt:i4>
      </vt:variant>
      <vt:variant>
        <vt:i4>120</vt:i4>
      </vt:variant>
      <vt:variant>
        <vt:i4>0</vt:i4>
      </vt:variant>
      <vt:variant>
        <vt:i4>5</vt:i4>
      </vt:variant>
      <vt:variant>
        <vt:lpwstr>E:\projects\sfame2\doc\需求分析\~$E II-SRS-20121112-源文件管理需求规格说明书.doc</vt:lpwstr>
      </vt:variant>
      <vt:variant>
        <vt:lpwstr/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_Toc347817011</vt:lpwstr>
      </vt:variant>
      <vt:variant>
        <vt:i4>1900597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_Toc347817010</vt:lpwstr>
      </vt:variant>
      <vt:variant>
        <vt:i4>1835061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_Toc347817009</vt:lpwstr>
      </vt:variant>
      <vt:variant>
        <vt:i4>1835061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_Toc347817008</vt:lpwstr>
      </vt:variant>
      <vt:variant>
        <vt:i4>1835061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_Toc347817007</vt:lpwstr>
      </vt:variant>
      <vt:variant>
        <vt:i4>1835061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_Toc347817006</vt:lpwstr>
      </vt:variant>
      <vt:variant>
        <vt:i4>1835061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_Toc347817005</vt:lpwstr>
      </vt:variant>
      <vt:variant>
        <vt:i4>1835061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_Toc347817004</vt:lpwstr>
      </vt:variant>
      <vt:variant>
        <vt:i4>1835061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_Toc347817003</vt:lpwstr>
      </vt:variant>
      <vt:variant>
        <vt:i4>1835061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_Toc347817002</vt:lpwstr>
      </vt:variant>
      <vt:variant>
        <vt:i4>1835061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_Toc347817001</vt:lpwstr>
      </vt:variant>
      <vt:variant>
        <vt:i4>1835061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_Toc347817000</vt:lpwstr>
      </vt:variant>
      <vt:variant>
        <vt:i4>1310780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_Toc347816999</vt:lpwstr>
      </vt:variant>
      <vt:variant>
        <vt:i4>1310780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_Toc347816998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_Toc347816997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_Toc347816996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_Toc347816995</vt:lpwstr>
      </vt:variant>
      <vt:variant>
        <vt:i4>1310780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_Toc347816994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_Toc347816993</vt:lpwstr>
      </vt:variant>
      <vt:variant>
        <vt:i4>-646222958</vt:i4>
      </vt:variant>
      <vt:variant>
        <vt:i4>0</vt:i4>
      </vt:variant>
      <vt:variant>
        <vt:i4>0</vt:i4>
      </vt:variant>
      <vt:variant>
        <vt:i4>5</vt:i4>
      </vt:variant>
      <vt:variant>
        <vt:lpwstr>E:\projects\sfame2\doc\用户资料\工程技术处\正式需求\AD、SB、AMOC适航管理\M&amp;E II-Urs-20121029-AD、SB、AMOC适航管理系统需求R1.doc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M&amp;E II &lt;模块名称&gt;</dc:title>
  <dc:creator>Windows7</dc:creator>
  <cp:lastModifiedBy>Windows7</cp:lastModifiedBy>
  <cp:revision>499</cp:revision>
  <cp:lastPrinted>1900-12-31T16:00:00Z</cp:lastPrinted>
  <dcterms:created xsi:type="dcterms:W3CDTF">2018-01-24T12:13:00Z</dcterms:created>
  <dcterms:modified xsi:type="dcterms:W3CDTF">2018-05-07T08:02:00Z</dcterms:modified>
</cp:coreProperties>
</file>